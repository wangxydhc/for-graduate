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3" w:after="0" w:line="226" w:lineRule="exact"/>
        <w:ind w:left="253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19th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Symposium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Software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Reliability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Engineering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4" w:after="0" w:line="240" w:lineRule="auto"/>
        <w:ind w:left="1701" w:right="143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shape style="position:absolute;margin-left:50pt;margin-top:-83.141617pt;width:500pt;height:25pt;mso-position-horizontal-relative:page;mso-position-vertical-relative:paragraph;z-index:-1318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odel-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ppr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ac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ss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ri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oc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96" w:right="3338" w:firstLine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bli,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Department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Computer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Science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University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095" w:right="383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ork,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United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Kingdom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3221" w:right="296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Ibrahim.Habli,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hyperlink r:id="rId8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  <w:i/>
            <w:position w:val="-1"/>
          </w:rPr>
          <w:t>Tim.Kelly@cs.york.ac.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99"/>
            <w:i/>
            <w:position w:val="-1"/>
          </w:rPr>
          <w:t>u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99"/>
            <w:i/>
            <w:position w:val="-1"/>
          </w:rPr>
          <w:t>k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0"/>
          </w:rPr>
        </w:r>
      </w:hyperlink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900" w:right="1140"/>
        </w:sectPr>
      </w:pPr>
      <w:rPr/>
    </w:p>
    <w:p>
      <w:pPr>
        <w:spacing w:before="37" w:after="0" w:line="240" w:lineRule="auto"/>
        <w:ind w:left="2280" w:right="199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b/>
          <w:bCs/>
        </w:rPr>
        <w:t>stract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40" w:right="212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fail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deliv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expected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oduc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ftw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uppo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echn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incompeten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ocess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activitie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efo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lifecycle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metamodel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embodies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att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ibutes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facilitate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automated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analy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evealin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failu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ociated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metamodel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ovides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capability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lly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verify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tificatio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anda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metamode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evaluated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aga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Introduction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540" w:right="21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aero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carr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critica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operations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[1].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[2]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-critical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replacin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-critical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troller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540" w:right="216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olde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acceptab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reliable.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" w:right="-52"/>
        <w:jc w:val="center"/>
        <w:tabs>
          <w:tab w:pos="5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270pt;margin-top:-7.53125pt;width:80pt;height:20pt;mso-position-horizontal-relative:page;mso-position-vertical-relative:paragraph;z-index:-1317" type="#_x0000_t75">
            <v:imagedata r:id="rId9" o:title=""/>
          </v:shape>
        </w:pict>
      </w:r>
      <w:r>
        <w:rPr/>
        <w:pict>
          <v:shape style="position:absolute;margin-left:40pt;margin-top:-7.53125pt;width:200pt;height:40pt;mso-position-horizontal-relative:page;mso-position-vertical-relative:paragraph;z-index:-1316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1071-9458/08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$25.00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2008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IEEE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7</w:t>
      </w:r>
    </w:p>
    <w:p>
      <w:pPr>
        <w:spacing w:before="1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10.1109/ISSRE.2008.19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3" w:after="0" w:line="240" w:lineRule="auto"/>
        <w:ind w:right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revi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relatio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242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evide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oduc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-ba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evi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?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24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435pt;margin-top:153.652527pt;width:50pt;height:30pt;mso-position-horizontal-relative:page;mso-position-vertical-relative:paragraph;z-index:-1315" type="#_x0000_t75">
            <v:imagedata r:id="rId11" o:title=""/>
          </v:shape>
        </w:pict>
      </w:r>
      <w:r>
        <w:rPr/>
        <w:pict>
          <v:shape style="position:absolute;margin-left:370pt;margin-top:153.652527pt;width:50pt;height:30pt;mso-position-horizontal-relative:page;mso-position-vertical-relative:paragraph;z-index:-1314" type="#_x0000_t75">
            <v:imagedata r:id="rId12" o:title=""/>
          </v:shape>
        </w:pict>
      </w:r>
      <w:r>
        <w:rPr/>
        <w:pict>
          <v:shape style="position:absolute;margin-left:500pt;margin-top:153.652527pt;width:50pt;height:30pt;mso-position-horizontal-relative:page;mso-position-vertical-relative:paragraph;z-index:-1313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stify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eers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1).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eans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evide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780" w:bottom="280" w:left="900" w:right="1140"/>
          <w:cols w:num="2" w:equalWidth="0">
            <w:col w:w="5261" w:space="190"/>
            <w:col w:w="4749"/>
          </w:cols>
        </w:sectPr>
      </w:pPr>
      <w:rPr/>
    </w:p>
    <w:p>
      <w:pPr>
        <w:spacing w:before="73" w:after="0" w:line="240" w:lineRule="auto"/>
        <w:ind w:left="100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40" w:lineRule="auto"/>
        <w:ind w:right="1122"/>
        <w:jc w:val="right"/>
        <w:rPr>
          <w:rFonts w:ascii="Calibri" w:hAnsi="Calibri" w:cs="Calibri" w:eastAsia="Calibri"/>
          <w:sz w:val="9"/>
          <w:szCs w:val="9"/>
        </w:rPr>
      </w:pPr>
      <w:rPr/>
      <w:r>
        <w:rPr/>
        <w:pict>
          <v:group style="position:absolute;margin-left:129.179993pt;margin-top:4.094683pt;width:88.2pt;height:98.04pt;mso-position-horizontal-relative:page;mso-position-vertical-relative:paragraph;z-index:-1312" coordorigin="2584,82" coordsize="1764,1961">
            <v:group style="position:absolute;left:2825;top:83;width:1438;height:826" coordorigin="2825,83" coordsize="1438,826">
              <v:shape style="position:absolute;left:2825;top:83;width:1438;height:826" coordorigin="2825,83" coordsize="1438,826" path="m2825,426l3578,909,4262,565,3578,83,2825,426xe" filled="f" stroked="t" strokeweight=".12pt" strokecolor="#000000">
                <v:path arrowok="t"/>
              </v:shape>
            </v:group>
            <v:group style="position:absolute;left:3578;top:565;width:684;height:480" coordorigin="3578,565" coordsize="684,480">
              <v:shape style="position:absolute;left:3578;top:565;width:684;height:480" coordorigin="3578,565" coordsize="684,480" path="m4262,565l3578,909,3578,1045,4262,702,4262,565e" filled="t" fillcolor="#FF5D1C" stroked="f">
                <v:path arrowok="t"/>
                <v:fill/>
              </v:shape>
            </v:group>
            <v:group style="position:absolute;left:3578;top:565;width:684;height:480" coordorigin="3578,565" coordsize="684,480">
              <v:shape style="position:absolute;left:3578;top:565;width:684;height:480" coordorigin="3578,565" coordsize="684,480" path="m3578,909l3578,1045,4262,702,4262,565,3578,909xe" filled="f" stroked="t" strokeweight=".12pt" strokecolor="#000000">
                <v:path arrowok="t"/>
              </v:shape>
            </v:group>
            <v:group style="position:absolute;left:2825;top:426;width:754;height:619" coordorigin="2825,426" coordsize="754,619">
              <v:shape style="position:absolute;left:2825;top:426;width:754;height:619" coordorigin="2825,426" coordsize="754,619" path="m2825,426l2825,565,3578,1045,3578,909,2825,426e" filled="t" fillcolor="#FFA27B" stroked="f">
                <v:path arrowok="t"/>
                <v:fill/>
              </v:shape>
            </v:group>
            <v:group style="position:absolute;left:2825;top:426;width:754;height:619" coordorigin="2825,426" coordsize="754,619">
              <v:shape style="position:absolute;left:2825;top:426;width:754;height:619" coordorigin="2825,426" coordsize="754,619" path="m2825,426l2825,565,3578,1045,3578,909,2825,426xe" filled="f" stroked="t" strokeweight=".12pt" strokecolor="#000000">
                <v:path arrowok="t"/>
              </v:shape>
            </v:group>
            <v:group style="position:absolute;left:3338;top:1218;width:137;height:823" coordorigin="3338,1218" coordsize="137,823">
              <v:shape style="position:absolute;left:3338;top:1218;width:137;height:823" coordorigin="3338,1218" coordsize="137,823" path="m3475,1218l3338,1285,3338,2041,3475,1972,3475,1218e" filled="t" fillcolor="#FF5D1C" stroked="f">
                <v:path arrowok="t"/>
                <v:fill/>
              </v:shape>
            </v:group>
            <v:group style="position:absolute;left:3338;top:1218;width:137;height:823" coordorigin="3338,1218" coordsize="137,823">
              <v:shape style="position:absolute;left:3338;top:1218;width:137;height:823" coordorigin="3338,1218" coordsize="137,823" path="m3338,2041l3475,1972,3475,1218,3338,1285,3338,2041xe" filled="f" stroked="t" strokeweight=".12pt" strokecolor="#000000">
                <v:path arrowok="t"/>
              </v:shape>
            </v:group>
            <v:group style="position:absolute;left:2585;top:805;width:754;height:1236" coordorigin="2585,805" coordsize="754,1236">
              <v:shape style="position:absolute;left:2585;top:805;width:754;height:1236" coordorigin="2585,805" coordsize="754,1236" path="m2585,805l2585,1559,3338,2041,3338,1285,2585,805e" filled="t" fillcolor="#FFA27B" stroked="f">
                <v:path arrowok="t"/>
                <v:fill/>
              </v:shape>
            </v:group>
            <v:group style="position:absolute;left:2585;top:805;width:754;height:1236" coordorigin="2585,805" coordsize="754,1236">
              <v:shape style="position:absolute;left:2585;top:805;width:754;height:1236" coordorigin="2585,805" coordsize="754,1236" path="m3338,2041l2585,1559,2585,805,3338,1285,3338,2041xe" filled="f" stroked="t" strokeweight=".12pt" strokecolor="#000000">
                <v:path arrowok="t"/>
              </v:shape>
            </v:group>
            <v:group style="position:absolute;left:2585;top:736;width:890;height:550" coordorigin="2585,736" coordsize="890,550">
              <v:shape style="position:absolute;left:2585;top:736;width:890;height:550" coordorigin="2585,736" coordsize="890,550" path="m2722,736l2585,805,3338,1285,3475,1218,2722,736e" filled="t" fillcolor="#FFFFFF" stroked="f">
                <v:path arrowok="t"/>
                <v:fill/>
              </v:shape>
            </v:group>
            <v:group style="position:absolute;left:2585;top:736;width:890;height:550" coordorigin="2585,736" coordsize="890,550">
              <v:shape style="position:absolute;left:2585;top:736;width:890;height:550" coordorigin="2585,736" coordsize="890,550" path="m2585,805l2722,736,3475,1218,3338,1285,2585,805xe" filled="f" stroked="t" strokeweight=".12pt" strokecolor="#000000">
                <v:path arrowok="t"/>
              </v:shape>
            </v:group>
            <v:group style="position:absolute;left:3372;top:976;width:137;height:206" coordorigin="3372,976" coordsize="137,206">
              <v:shape style="position:absolute;left:3372;top:976;width:137;height:206" coordorigin="3372,976" coordsize="137,206" path="m3509,976l3372,1045,3372,1182,3509,1115,3509,976e" filled="t" fillcolor="#9E2C00" stroked="f">
                <v:path arrowok="t"/>
                <v:fill/>
              </v:shape>
            </v:group>
            <v:group style="position:absolute;left:3372;top:976;width:137;height:206" coordorigin="3372,976" coordsize="137,206">
              <v:shape style="position:absolute;left:3372;top:976;width:137;height:206" coordorigin="3372,976" coordsize="137,206" path="m3372,1182l3509,1115,3509,976,3372,1045,3372,1182xe" filled="f" stroked="t" strokeweight=".12pt" strokecolor="#000000">
                <v:path arrowok="t"/>
              </v:shape>
            </v:group>
            <v:group style="position:absolute;left:2618;top:496;width:890;height:550" coordorigin="2618,496" coordsize="890,550">
              <v:shape style="position:absolute;left:2618;top:496;width:890;height:550" coordorigin="2618,496" coordsize="890,550" path="m2755,496l2618,565,3372,1045,3509,976,2755,496e" filled="t" fillcolor="#9E2C00" stroked="f">
                <v:path arrowok="t"/>
                <v:fill/>
              </v:shape>
            </v:group>
            <v:group style="position:absolute;left:2618;top:496;width:890;height:550" coordorigin="2618,496" coordsize="890,550">
              <v:shape style="position:absolute;left:2618;top:496;width:890;height:550" coordorigin="2618,496" coordsize="890,550" path="m2618,565l2755,496,3509,976,3372,1045,2618,565xe" filled="f" stroked="t" strokeweight=".12pt" strokecolor="#000000">
                <v:path arrowok="t"/>
              </v:shape>
            </v:group>
            <v:group style="position:absolute;left:2618;top:565;width:754;height:617" coordorigin="2618,565" coordsize="754,617">
              <v:shape style="position:absolute;left:2618;top:565;width:754;height:617" coordorigin="2618,565" coordsize="754,617" path="m2618,565l2618,702,3372,1182,3372,1045,2618,565e" filled="t" fillcolor="#9E2C00" stroked="f">
                <v:path arrowok="t"/>
                <v:fill/>
              </v:shape>
            </v:group>
            <v:group style="position:absolute;left:2618;top:565;width:754;height:617" coordorigin="2618,565" coordsize="754,617">
              <v:shape style="position:absolute;left:2618;top:565;width:754;height:617" coordorigin="2618,565" coordsize="754,617" path="m2618,565l2618,702,3372,1182,3372,1045,2618,565xe" filled="f" stroked="t" strokeweight=".12pt" strokecolor="#000000">
                <v:path arrowok="t"/>
              </v:shape>
            </v:group>
            <v:group style="position:absolute;left:3509;top:1593;width:427;height:278" coordorigin="3509,1593" coordsize="427,278">
              <v:shape style="position:absolute;left:3509;top:1593;width:427;height:278" coordorigin="3509,1593" coordsize="427,278" path="m3509,1636l3552,1765,3581,1708,3905,1871,3936,1813,3610,1650,3638,1593,3509,1636xe" filled="f" stroked="t" strokeweight=".12pt" strokecolor="#000000">
                <v:path arrowok="t"/>
              </v:shape>
            </v:group>
            <v:group style="position:absolute;left:3509;top:1113;width:427;height:278" coordorigin="3509,1113" coordsize="427,278">
              <v:shape style="position:absolute;left:3509;top:1113;width:427;height:278" coordorigin="3509,1113" coordsize="427,278" path="m3509,1156l3552,1283,3581,1228,3905,1391,3936,1331,3610,1168,3638,1113,3509,1156xe" filled="f" stroked="t" strokeweight=".12pt" strokecolor="#000000">
                <v:path arrowok="t"/>
              </v:shape>
            </v:group>
            <v:group style="position:absolute;left:3922;top:865;width:425;height:278" coordorigin="3922,865" coordsize="425,278">
              <v:shape style="position:absolute;left:3922;top:865;width:425;height:278" coordorigin="3922,865" coordsize="425,278" path="m4140,981l3991,981,4318,1144,4346,1084,4140,981e" filled="t" fillcolor="#FFFFFF" stroked="f">
                <v:path arrowok="t"/>
                <v:fill/>
              </v:shape>
              <v:shape style="position:absolute;left:3922;top:865;width:425;height:278" coordorigin="3922,865" coordsize="425,278" path="m4049,865l3922,909,3962,1038,3991,981,4140,981,4020,921,4049,865e" filled="t" fillcolor="#FFFFFF" stroked="f">
                <v:path arrowok="t"/>
                <v:fill/>
              </v:shape>
            </v:group>
            <v:group style="position:absolute;left:3922;top:865;width:425;height:278" coordorigin="3922,865" coordsize="425,278">
              <v:shape style="position:absolute;left:3922;top:865;width:425;height:278" coordorigin="3922,865" coordsize="425,278" path="m3922,909l3962,1038,3991,981,4318,1144,4346,1084,4020,921,4049,865,3922,909xe" filled="f" stroked="t" strokeweight=".12pt" strokecolor="#000000">
                <v:path arrowok="t"/>
              </v:shape>
            </v:group>
            <v:group style="position:absolute;left:2866;top:1156;width:130;height:852" coordorigin="2866,1156" coordsize="130,852">
              <v:shape style="position:absolute;left:2866;top:1156;width:130;height:852" coordorigin="2866,1156" coordsize="130,852" path="m2995,1252l2930,1252,2930,2008,2995,2008,2995,1252e" filled="t" fillcolor="#FFFFFF" stroked="f">
                <v:path arrowok="t"/>
                <v:fill/>
              </v:shape>
              <v:shape style="position:absolute;left:2866;top:1156;width:130;height:852" coordorigin="2866,1156" coordsize="130,852" path="m2962,1156l2866,1252,3058,1252,2962,1156e" filled="t" fillcolor="#FFFFFF" stroked="f">
                <v:path arrowok="t"/>
                <v:fill/>
              </v:shape>
            </v:group>
            <v:group style="position:absolute;left:2866;top:1156;width:192;height:852" coordorigin="2866,1156" coordsize="192,852">
              <v:shape style="position:absolute;left:2866;top:1156;width:192;height:852" coordorigin="2866,1156" coordsize="192,852" path="m2962,1156l2866,1252,2930,1252,2930,2008,2995,2008,2995,1252,3058,1252,2962,1156xe" filled="f" stroked="t" strokeweight=".12pt" strokecolor="#000000">
                <v:path arrowok="t"/>
              </v:shape>
            </v:group>
            <v:group style="position:absolute;left:3288;top:121;width:797;height:540" coordorigin="3288,121" coordsize="797,540">
              <v:shape style="position:absolute;left:3288;top:121;width:797;height:540" coordorigin="3288,121" coordsize="797,540" path="m3953,121l3986,174,3288,606,3322,661,4020,229,4067,229,4085,153,3953,121e" filled="t" fillcolor="#FFFFFF" stroked="f">
                <v:path arrowok="t"/>
                <v:fill/>
              </v:shape>
              <v:shape style="position:absolute;left:3288;top:121;width:797;height:540" coordorigin="3288,121" coordsize="797,540" path="m4067,229l4020,229,4054,285,4067,229e" filled="t" fillcolor="#FFFFFF" stroked="f">
                <v:path arrowok="t"/>
                <v:fill/>
              </v:shape>
            </v:group>
            <v:group style="position:absolute;left:3288;top:121;width:797;height:540" coordorigin="3288,121" coordsize="797,540">
              <v:shape style="position:absolute;left:3288;top:121;width:797;height:540" coordorigin="3288,121" coordsize="797,540" path="m4085,153l3953,121,3986,174,3288,606,3322,661,4020,229,4054,285,4085,153xe" filled="f" stroked="t" strokeweight=".12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9"/>
          <w:szCs w:val="9"/>
          <w:spacing w:val="2"/>
          <w:w w:val="100"/>
        </w:rPr>
        <w:t>‘</w:t>
      </w:r>
      <w:r>
        <w:rPr>
          <w:rFonts w:ascii="Calibri" w:hAnsi="Calibri" w:cs="Calibri" w:eastAsia="Calibri"/>
          <w:sz w:val="9"/>
          <w:szCs w:val="9"/>
          <w:spacing w:val="-3"/>
          <w:w w:val="100"/>
        </w:rPr>
        <w:t>D</w:t>
      </w:r>
      <w:r>
        <w:rPr>
          <w:rFonts w:ascii="Calibri" w:hAnsi="Calibri" w:cs="Calibri" w:eastAsia="Calibri"/>
          <w:sz w:val="9"/>
          <w:szCs w:val="9"/>
          <w:spacing w:val="-1"/>
          <w:w w:val="100"/>
        </w:rPr>
        <w:t>i</w:t>
      </w:r>
      <w:r>
        <w:rPr>
          <w:rFonts w:ascii="Calibri" w:hAnsi="Calibri" w:cs="Calibri" w:eastAsia="Calibri"/>
          <w:sz w:val="9"/>
          <w:szCs w:val="9"/>
          <w:spacing w:val="-3"/>
          <w:w w:val="100"/>
        </w:rPr>
        <w:t>r</w:t>
      </w:r>
      <w:r>
        <w:rPr>
          <w:rFonts w:ascii="Calibri" w:hAnsi="Calibri" w:cs="Calibri" w:eastAsia="Calibri"/>
          <w:sz w:val="9"/>
          <w:szCs w:val="9"/>
          <w:spacing w:val="-1"/>
          <w:w w:val="100"/>
        </w:rPr>
        <w:t>e</w:t>
      </w:r>
      <w:r>
        <w:rPr>
          <w:rFonts w:ascii="Calibri" w:hAnsi="Calibri" w:cs="Calibri" w:eastAsia="Calibri"/>
          <w:sz w:val="9"/>
          <w:szCs w:val="9"/>
          <w:spacing w:val="-1"/>
          <w:w w:val="100"/>
        </w:rPr>
        <w:t>c</w:t>
      </w:r>
      <w:r>
        <w:rPr>
          <w:rFonts w:ascii="Calibri" w:hAnsi="Calibri" w:cs="Calibri" w:eastAsia="Calibri"/>
          <w:sz w:val="9"/>
          <w:szCs w:val="9"/>
          <w:spacing w:val="-2"/>
          <w:w w:val="100"/>
        </w:rPr>
        <w:t>t</w:t>
      </w:r>
      <w:r>
        <w:rPr>
          <w:rFonts w:ascii="Calibri" w:hAnsi="Calibri" w:cs="Calibri" w:eastAsia="Calibri"/>
          <w:sz w:val="9"/>
          <w:szCs w:val="9"/>
          <w:spacing w:val="0"/>
          <w:w w:val="100"/>
        </w:rPr>
        <w:t>’</w:t>
      </w:r>
      <w:r>
        <w:rPr>
          <w:rFonts w:ascii="Calibri" w:hAnsi="Calibri" w:cs="Calibri" w:eastAsia="Calibri"/>
          <w:sz w:val="9"/>
          <w:szCs w:val="9"/>
          <w:spacing w:val="0"/>
          <w:w w:val="100"/>
        </w:rPr>
        <w:t> </w:t>
      </w:r>
      <w:r>
        <w:rPr>
          <w:rFonts w:ascii="Calibri" w:hAnsi="Calibri" w:cs="Calibri" w:eastAsia="Calibri"/>
          <w:sz w:val="9"/>
          <w:szCs w:val="9"/>
          <w:spacing w:val="4"/>
          <w:w w:val="100"/>
        </w:rPr>
        <w:t> </w:t>
      </w:r>
      <w:r>
        <w:rPr>
          <w:rFonts w:ascii="Calibri" w:hAnsi="Calibri" w:cs="Calibri" w:eastAsia="Calibri"/>
          <w:sz w:val="9"/>
          <w:szCs w:val="9"/>
          <w:spacing w:val="-2"/>
          <w:w w:val="100"/>
        </w:rPr>
        <w:t>C</w:t>
      </w:r>
      <w:r>
        <w:rPr>
          <w:rFonts w:ascii="Calibri" w:hAnsi="Calibri" w:cs="Calibri" w:eastAsia="Calibri"/>
          <w:sz w:val="9"/>
          <w:szCs w:val="9"/>
          <w:spacing w:val="-1"/>
          <w:w w:val="100"/>
        </w:rPr>
        <w:t>l</w:t>
      </w:r>
      <w:r>
        <w:rPr>
          <w:rFonts w:ascii="Calibri" w:hAnsi="Calibri" w:cs="Calibri" w:eastAsia="Calibri"/>
          <w:sz w:val="9"/>
          <w:szCs w:val="9"/>
          <w:spacing w:val="1"/>
          <w:w w:val="100"/>
        </w:rPr>
        <w:t>a</w:t>
      </w:r>
      <w:r>
        <w:rPr>
          <w:rFonts w:ascii="Calibri" w:hAnsi="Calibri" w:cs="Calibri" w:eastAsia="Calibri"/>
          <w:sz w:val="9"/>
          <w:szCs w:val="9"/>
          <w:spacing w:val="-1"/>
          <w:w w:val="100"/>
        </w:rPr>
        <w:t>i</w:t>
      </w:r>
      <w:r>
        <w:rPr>
          <w:rFonts w:ascii="Calibri" w:hAnsi="Calibri" w:cs="Calibri" w:eastAsia="Calibri"/>
          <w:sz w:val="9"/>
          <w:szCs w:val="9"/>
          <w:spacing w:val="-4"/>
          <w:w w:val="100"/>
        </w:rPr>
        <w:t>m</w:t>
      </w:r>
      <w:r>
        <w:rPr>
          <w:rFonts w:ascii="Calibri" w:hAnsi="Calibri" w:cs="Calibri" w:eastAsia="Calibri"/>
          <w:sz w:val="9"/>
          <w:szCs w:val="9"/>
          <w:spacing w:val="0"/>
          <w:w w:val="100"/>
        </w:rPr>
        <w:t>s</w:t>
      </w:r>
      <w:r>
        <w:rPr>
          <w:rFonts w:ascii="Calibri" w:hAnsi="Calibri" w:cs="Calibri" w:eastAsia="Calibri"/>
          <w:sz w:val="9"/>
          <w:szCs w:val="9"/>
          <w:spacing w:val="20"/>
          <w:w w:val="100"/>
        </w:rPr>
        <w:t> 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o</w:t>
      </w:r>
      <w:r>
        <w:rPr>
          <w:rFonts w:ascii="Calibri" w:hAnsi="Calibri" w:cs="Calibri" w:eastAsia="Calibri"/>
          <w:sz w:val="9"/>
          <w:szCs w:val="9"/>
          <w:spacing w:val="0"/>
          <w:w w:val="108"/>
        </w:rPr>
        <w:t>f</w:t>
      </w:r>
      <w:r>
        <w:rPr>
          <w:rFonts w:ascii="Calibri" w:hAnsi="Calibri" w:cs="Calibri" w:eastAsia="Calibri"/>
          <w:sz w:val="9"/>
          <w:szCs w:val="9"/>
          <w:spacing w:val="0"/>
          <w:w w:val="100"/>
        </w:rPr>
      </w:r>
    </w:p>
    <w:p>
      <w:pPr>
        <w:spacing w:before="7" w:after="0" w:line="240" w:lineRule="auto"/>
        <w:ind w:right="1168"/>
        <w:jc w:val="right"/>
        <w:rPr>
          <w:rFonts w:ascii="Calibri" w:hAnsi="Calibri" w:cs="Calibri" w:eastAsia="Calibri"/>
          <w:sz w:val="9"/>
          <w:szCs w:val="9"/>
        </w:rPr>
      </w:pPr>
      <w:rPr/>
      <w:r>
        <w:rPr>
          <w:rFonts w:ascii="Calibri" w:hAnsi="Calibri" w:cs="Calibri" w:eastAsia="Calibri"/>
          <w:sz w:val="9"/>
          <w:szCs w:val="9"/>
          <w:spacing w:val="-3"/>
          <w:w w:val="100"/>
        </w:rPr>
        <w:t>R</w:t>
      </w:r>
      <w:r>
        <w:rPr>
          <w:rFonts w:ascii="Calibri" w:hAnsi="Calibri" w:cs="Calibri" w:eastAsia="Calibri"/>
          <w:sz w:val="9"/>
          <w:szCs w:val="9"/>
          <w:spacing w:val="-1"/>
          <w:w w:val="100"/>
        </w:rPr>
        <w:t>i</w:t>
      </w:r>
      <w:r>
        <w:rPr>
          <w:rFonts w:ascii="Calibri" w:hAnsi="Calibri" w:cs="Calibri" w:eastAsia="Calibri"/>
          <w:sz w:val="9"/>
          <w:szCs w:val="9"/>
          <w:spacing w:val="-3"/>
          <w:w w:val="100"/>
        </w:rPr>
        <w:t>s</w:t>
      </w:r>
      <w:r>
        <w:rPr>
          <w:rFonts w:ascii="Calibri" w:hAnsi="Calibri" w:cs="Calibri" w:eastAsia="Calibri"/>
          <w:sz w:val="9"/>
          <w:szCs w:val="9"/>
          <w:spacing w:val="0"/>
          <w:w w:val="100"/>
        </w:rPr>
        <w:t>k</w:t>
      </w:r>
      <w:r>
        <w:rPr>
          <w:rFonts w:ascii="Calibri" w:hAnsi="Calibri" w:cs="Calibri" w:eastAsia="Calibri"/>
          <w:sz w:val="9"/>
          <w:szCs w:val="9"/>
          <w:spacing w:val="12"/>
          <w:w w:val="100"/>
        </w:rPr>
        <w:t> </w:t>
      </w:r>
      <w:r>
        <w:rPr>
          <w:rFonts w:ascii="Calibri" w:hAnsi="Calibri" w:cs="Calibri" w:eastAsia="Calibri"/>
          <w:sz w:val="9"/>
          <w:szCs w:val="9"/>
          <w:spacing w:val="-3"/>
          <w:w w:val="108"/>
        </w:rPr>
        <w:t>R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e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d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u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c</w:t>
      </w:r>
      <w:r>
        <w:rPr>
          <w:rFonts w:ascii="Calibri" w:hAnsi="Calibri" w:cs="Calibri" w:eastAsia="Calibri"/>
          <w:sz w:val="9"/>
          <w:szCs w:val="9"/>
          <w:spacing w:val="-2"/>
          <w:w w:val="108"/>
        </w:rPr>
        <w:t>t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i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o</w:t>
      </w:r>
      <w:r>
        <w:rPr>
          <w:rFonts w:ascii="Calibri" w:hAnsi="Calibri" w:cs="Calibri" w:eastAsia="Calibri"/>
          <w:sz w:val="9"/>
          <w:szCs w:val="9"/>
          <w:spacing w:val="0"/>
          <w:w w:val="108"/>
        </w:rPr>
        <w:t>n</w:t>
      </w:r>
      <w:r>
        <w:rPr>
          <w:rFonts w:ascii="Calibri" w:hAnsi="Calibri" w:cs="Calibri" w:eastAsia="Calibri"/>
          <w:sz w:val="9"/>
          <w:szCs w:val="9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80"/>
        <w:jc w:val="right"/>
        <w:rPr>
          <w:rFonts w:ascii="Calibri" w:hAnsi="Calibri" w:cs="Calibri" w:eastAsia="Calibri"/>
          <w:sz w:val="11"/>
          <w:szCs w:val="11"/>
        </w:rPr>
      </w:pPr>
      <w:rPr/>
      <w:r>
        <w:rPr>
          <w:rFonts w:ascii="Calibri" w:hAnsi="Calibri" w:cs="Calibri" w:eastAsia="Calibri"/>
          <w:sz w:val="11"/>
          <w:szCs w:val="11"/>
          <w:spacing w:val="-2"/>
          <w:w w:val="105"/>
          <w:b/>
          <w:bCs/>
        </w:rPr>
        <w:t>P</w:t>
      </w:r>
      <w:r>
        <w:rPr>
          <w:rFonts w:ascii="Calibri" w:hAnsi="Calibri" w:cs="Calibri" w:eastAsia="Calibri"/>
          <w:sz w:val="11"/>
          <w:szCs w:val="11"/>
          <w:spacing w:val="0"/>
          <w:w w:val="105"/>
          <w:b/>
          <w:bCs/>
        </w:rPr>
        <w:t>r</w:t>
      </w:r>
      <w:r>
        <w:rPr>
          <w:rFonts w:ascii="Calibri" w:hAnsi="Calibri" w:cs="Calibri" w:eastAsia="Calibri"/>
          <w:sz w:val="11"/>
          <w:szCs w:val="11"/>
          <w:spacing w:val="-2"/>
          <w:w w:val="105"/>
          <w:b/>
          <w:bCs/>
        </w:rPr>
        <w:t>o</w:t>
      </w:r>
      <w:r>
        <w:rPr>
          <w:rFonts w:ascii="Calibri" w:hAnsi="Calibri" w:cs="Calibri" w:eastAsia="Calibri"/>
          <w:sz w:val="11"/>
          <w:szCs w:val="11"/>
          <w:spacing w:val="0"/>
          <w:w w:val="105"/>
          <w:b/>
          <w:bCs/>
        </w:rPr>
        <w:t>du</w:t>
      </w:r>
      <w:r>
        <w:rPr>
          <w:rFonts w:ascii="Calibri" w:hAnsi="Calibri" w:cs="Calibri" w:eastAsia="Calibri"/>
          <w:sz w:val="11"/>
          <w:szCs w:val="11"/>
          <w:spacing w:val="-3"/>
          <w:w w:val="105"/>
          <w:b/>
          <w:bCs/>
        </w:rPr>
        <w:t>c</w:t>
      </w:r>
      <w:r>
        <w:rPr>
          <w:rFonts w:ascii="Calibri" w:hAnsi="Calibri" w:cs="Calibri" w:eastAsia="Calibri"/>
          <w:sz w:val="11"/>
          <w:szCs w:val="11"/>
          <w:spacing w:val="0"/>
          <w:w w:val="105"/>
          <w:b/>
          <w:bCs/>
        </w:rPr>
        <w:t>t</w:t>
      </w:r>
      <w:r>
        <w:rPr>
          <w:rFonts w:ascii="Calibri" w:hAnsi="Calibri" w:cs="Calibri" w:eastAsia="Calibri"/>
          <w:sz w:val="11"/>
          <w:szCs w:val="11"/>
          <w:spacing w:val="0"/>
          <w:w w:val="100"/>
        </w:rPr>
      </w:r>
    </w:p>
    <w:p>
      <w:pPr>
        <w:spacing w:before="2" w:after="0" w:line="240" w:lineRule="auto"/>
        <w:ind w:right="1028"/>
        <w:jc w:val="right"/>
        <w:rPr>
          <w:rFonts w:ascii="Calibri" w:hAnsi="Calibri" w:cs="Calibri" w:eastAsia="Calibri"/>
          <w:sz w:val="11"/>
          <w:szCs w:val="11"/>
        </w:rPr>
      </w:pPr>
      <w:rPr/>
      <w:r>
        <w:rPr>
          <w:rFonts w:ascii="Calibri" w:hAnsi="Calibri" w:cs="Calibri" w:eastAsia="Calibri"/>
          <w:sz w:val="11"/>
          <w:szCs w:val="11"/>
          <w:spacing w:val="-3"/>
          <w:w w:val="105"/>
          <w:b/>
          <w:bCs/>
        </w:rPr>
        <w:t>A</w:t>
      </w:r>
      <w:r>
        <w:rPr>
          <w:rFonts w:ascii="Calibri" w:hAnsi="Calibri" w:cs="Calibri" w:eastAsia="Calibri"/>
          <w:sz w:val="11"/>
          <w:szCs w:val="11"/>
          <w:spacing w:val="0"/>
          <w:w w:val="105"/>
          <w:b/>
          <w:bCs/>
        </w:rPr>
        <w:t>rg</w:t>
      </w:r>
      <w:r>
        <w:rPr>
          <w:rFonts w:ascii="Calibri" w:hAnsi="Calibri" w:cs="Calibri" w:eastAsia="Calibri"/>
          <w:sz w:val="11"/>
          <w:szCs w:val="11"/>
          <w:spacing w:val="-2"/>
          <w:w w:val="105"/>
          <w:b/>
          <w:bCs/>
        </w:rPr>
        <w:t>u</w:t>
      </w:r>
      <w:r>
        <w:rPr>
          <w:rFonts w:ascii="Calibri" w:hAnsi="Calibri" w:cs="Calibri" w:eastAsia="Calibri"/>
          <w:sz w:val="11"/>
          <w:szCs w:val="11"/>
          <w:spacing w:val="2"/>
          <w:w w:val="105"/>
          <w:b/>
          <w:bCs/>
        </w:rPr>
        <w:t>m</w:t>
      </w:r>
      <w:r>
        <w:rPr>
          <w:rFonts w:ascii="Calibri" w:hAnsi="Calibri" w:cs="Calibri" w:eastAsia="Calibri"/>
          <w:sz w:val="11"/>
          <w:szCs w:val="11"/>
          <w:spacing w:val="-1"/>
          <w:w w:val="105"/>
          <w:b/>
          <w:bCs/>
        </w:rPr>
        <w:t>e</w:t>
      </w:r>
      <w:r>
        <w:rPr>
          <w:rFonts w:ascii="Calibri" w:hAnsi="Calibri" w:cs="Calibri" w:eastAsia="Calibri"/>
          <w:sz w:val="11"/>
          <w:szCs w:val="11"/>
          <w:spacing w:val="0"/>
          <w:w w:val="105"/>
          <w:b/>
          <w:bCs/>
        </w:rPr>
        <w:t>nt</w:t>
      </w:r>
      <w:r>
        <w:rPr>
          <w:rFonts w:ascii="Calibri" w:hAnsi="Calibri" w:cs="Calibri" w:eastAsia="Calibri"/>
          <w:sz w:val="11"/>
          <w:szCs w:val="11"/>
          <w:spacing w:val="0"/>
          <w:w w:val="100"/>
        </w:rPr>
      </w:r>
    </w:p>
    <w:p>
      <w:pPr>
        <w:spacing w:before="73" w:after="0" w:line="240" w:lineRule="auto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right="6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tradeo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8"/>
          <w:pgMar w:footer="1000" w:header="0" w:top="1360" w:bottom="1200" w:left="1340" w:right="1320"/>
          <w:footerReference w:type="default" r:id="rId14"/>
          <w:pgSz w:w="12240" w:h="15840"/>
          <w:cols w:num="2" w:equalWidth="0">
            <w:col w:w="4551" w:space="459"/>
            <w:col w:w="457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Calibri" w:hAnsi="Calibri" w:cs="Calibri" w:eastAsia="Calibri"/>
          <w:sz w:val="9"/>
          <w:szCs w:val="9"/>
        </w:rPr>
      </w:pPr>
      <w:rPr/>
      <w:r>
        <w:rPr>
          <w:rFonts w:ascii="Calibri" w:hAnsi="Calibri" w:cs="Calibri" w:eastAsia="Calibri"/>
          <w:sz w:val="9"/>
          <w:szCs w:val="9"/>
          <w:spacing w:val="0"/>
          <w:w w:val="108"/>
        </w:rPr>
        <w:t>D</w:t>
      </w:r>
      <w:r>
        <w:rPr>
          <w:rFonts w:ascii="Calibri" w:hAnsi="Calibri" w:cs="Calibri" w:eastAsia="Calibri"/>
          <w:sz w:val="9"/>
          <w:szCs w:val="9"/>
          <w:spacing w:val="-3"/>
          <w:w w:val="108"/>
        </w:rPr>
        <w:t>e</w:t>
      </w:r>
      <w:r>
        <w:rPr>
          <w:rFonts w:ascii="Calibri" w:hAnsi="Calibri" w:cs="Calibri" w:eastAsia="Calibri"/>
          <w:sz w:val="9"/>
          <w:szCs w:val="9"/>
          <w:spacing w:val="0"/>
          <w:w w:val="108"/>
        </w:rPr>
        <w:t>r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i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v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a</w:t>
      </w:r>
      <w:r>
        <w:rPr>
          <w:rFonts w:ascii="Calibri" w:hAnsi="Calibri" w:cs="Calibri" w:eastAsia="Calibri"/>
          <w:sz w:val="9"/>
          <w:szCs w:val="9"/>
          <w:spacing w:val="1"/>
          <w:w w:val="108"/>
        </w:rPr>
        <w:t>t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i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o</w:t>
      </w:r>
      <w:r>
        <w:rPr>
          <w:rFonts w:ascii="Calibri" w:hAnsi="Calibri" w:cs="Calibri" w:eastAsia="Calibri"/>
          <w:sz w:val="9"/>
          <w:szCs w:val="9"/>
          <w:spacing w:val="0"/>
          <w:w w:val="108"/>
        </w:rPr>
        <w:t>n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 </w:t>
      </w:r>
      <w:r>
        <w:rPr>
          <w:rFonts w:ascii="Calibri" w:hAnsi="Calibri" w:cs="Calibri" w:eastAsia="Calibri"/>
          <w:sz w:val="9"/>
          <w:szCs w:val="9"/>
          <w:spacing w:val="1"/>
          <w:w w:val="108"/>
        </w:rPr>
        <w:t>o</w:t>
      </w:r>
      <w:r>
        <w:rPr>
          <w:rFonts w:ascii="Calibri" w:hAnsi="Calibri" w:cs="Calibri" w:eastAsia="Calibri"/>
          <w:sz w:val="9"/>
          <w:szCs w:val="9"/>
          <w:spacing w:val="0"/>
          <w:w w:val="108"/>
        </w:rPr>
        <w:t>f</w:t>
      </w:r>
      <w:r>
        <w:rPr>
          <w:rFonts w:ascii="Calibri" w:hAnsi="Calibri" w:cs="Calibri" w:eastAsia="Calibri"/>
          <w:sz w:val="9"/>
          <w:szCs w:val="9"/>
          <w:spacing w:val="0"/>
          <w:w w:val="100"/>
        </w:rPr>
      </w:r>
    </w:p>
    <w:p>
      <w:pPr>
        <w:spacing w:before="7" w:after="0" w:line="240" w:lineRule="auto"/>
        <w:ind w:right="60"/>
        <w:jc w:val="right"/>
        <w:rPr>
          <w:rFonts w:ascii="Calibri" w:hAnsi="Calibri" w:cs="Calibri" w:eastAsia="Calibri"/>
          <w:sz w:val="9"/>
          <w:szCs w:val="9"/>
        </w:rPr>
      </w:pPr>
      <w:rPr/>
      <w:r>
        <w:rPr>
          <w:rFonts w:ascii="Calibri" w:hAnsi="Calibri" w:cs="Calibri" w:eastAsia="Calibri"/>
          <w:sz w:val="9"/>
          <w:szCs w:val="9"/>
          <w:spacing w:val="-2"/>
          <w:w w:val="108"/>
        </w:rPr>
        <w:t>E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v</w:t>
      </w:r>
      <w:r>
        <w:rPr>
          <w:rFonts w:ascii="Calibri" w:hAnsi="Calibri" w:cs="Calibri" w:eastAsia="Calibri"/>
          <w:sz w:val="9"/>
          <w:szCs w:val="9"/>
          <w:spacing w:val="1"/>
          <w:w w:val="108"/>
        </w:rPr>
        <w:t>i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d</w:t>
      </w:r>
      <w:r>
        <w:rPr>
          <w:rFonts w:ascii="Calibri" w:hAnsi="Calibri" w:cs="Calibri" w:eastAsia="Calibri"/>
          <w:sz w:val="9"/>
          <w:szCs w:val="9"/>
          <w:spacing w:val="-3"/>
          <w:w w:val="108"/>
        </w:rPr>
        <w:t>e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n</w:t>
      </w:r>
      <w:r>
        <w:rPr>
          <w:rFonts w:ascii="Calibri" w:hAnsi="Calibri" w:cs="Calibri" w:eastAsia="Calibri"/>
          <w:sz w:val="9"/>
          <w:szCs w:val="9"/>
          <w:spacing w:val="-1"/>
          <w:w w:val="108"/>
        </w:rPr>
        <w:t>c</w:t>
      </w:r>
      <w:r>
        <w:rPr>
          <w:rFonts w:ascii="Calibri" w:hAnsi="Calibri" w:cs="Calibri" w:eastAsia="Calibri"/>
          <w:sz w:val="9"/>
          <w:szCs w:val="9"/>
          <w:spacing w:val="0"/>
          <w:w w:val="108"/>
        </w:rPr>
        <w:t>e</w:t>
      </w:r>
      <w:r>
        <w:rPr>
          <w:rFonts w:ascii="Calibri" w:hAnsi="Calibri" w:cs="Calibri" w:eastAsia="Calibri"/>
          <w:sz w:val="9"/>
          <w:szCs w:val="9"/>
          <w:spacing w:val="0"/>
          <w:w w:val="100"/>
        </w:rPr>
      </w:r>
    </w:p>
    <w:p>
      <w:pPr>
        <w:spacing w:before="0" w:after="0" w:line="57" w:lineRule="exact"/>
        <w:ind w:left="7" w:right="-20"/>
        <w:jc w:val="left"/>
        <w:rPr>
          <w:rFonts w:ascii="Calibri" w:hAnsi="Calibri" w:cs="Calibri" w:eastAsia="Calibri"/>
          <w:sz w:val="9"/>
          <w:szCs w:val="9"/>
        </w:rPr>
      </w:pPr>
      <w:rPr/>
      <w:r>
        <w:rPr/>
        <w:br w:type="column"/>
      </w:r>
      <w:r>
        <w:rPr>
          <w:rFonts w:ascii="Calibri" w:hAnsi="Calibri" w:cs="Calibri" w:eastAsia="Calibri"/>
          <w:sz w:val="9"/>
          <w:szCs w:val="9"/>
          <w:spacing w:val="-2"/>
          <w:w w:val="108"/>
          <w:position w:val="1"/>
        </w:rPr>
        <w:t>E</w:t>
      </w:r>
      <w:r>
        <w:rPr>
          <w:rFonts w:ascii="Calibri" w:hAnsi="Calibri" w:cs="Calibri" w:eastAsia="Calibri"/>
          <w:sz w:val="9"/>
          <w:szCs w:val="9"/>
          <w:spacing w:val="-1"/>
          <w:w w:val="108"/>
          <w:position w:val="1"/>
        </w:rPr>
        <w:t>v</w:t>
      </w:r>
      <w:r>
        <w:rPr>
          <w:rFonts w:ascii="Calibri" w:hAnsi="Calibri" w:cs="Calibri" w:eastAsia="Calibri"/>
          <w:sz w:val="9"/>
          <w:szCs w:val="9"/>
          <w:spacing w:val="1"/>
          <w:w w:val="108"/>
          <w:position w:val="1"/>
        </w:rPr>
        <w:t>i</w:t>
      </w:r>
      <w:r>
        <w:rPr>
          <w:rFonts w:ascii="Calibri" w:hAnsi="Calibri" w:cs="Calibri" w:eastAsia="Calibri"/>
          <w:sz w:val="9"/>
          <w:szCs w:val="9"/>
          <w:spacing w:val="-1"/>
          <w:w w:val="108"/>
          <w:position w:val="1"/>
        </w:rPr>
        <w:t>d</w:t>
      </w:r>
      <w:r>
        <w:rPr>
          <w:rFonts w:ascii="Calibri" w:hAnsi="Calibri" w:cs="Calibri" w:eastAsia="Calibri"/>
          <w:sz w:val="9"/>
          <w:szCs w:val="9"/>
          <w:spacing w:val="-3"/>
          <w:w w:val="108"/>
          <w:position w:val="1"/>
        </w:rPr>
        <w:t>e</w:t>
      </w:r>
      <w:r>
        <w:rPr>
          <w:rFonts w:ascii="Calibri" w:hAnsi="Calibri" w:cs="Calibri" w:eastAsia="Calibri"/>
          <w:sz w:val="9"/>
          <w:szCs w:val="9"/>
          <w:spacing w:val="-1"/>
          <w:w w:val="108"/>
          <w:position w:val="1"/>
        </w:rPr>
        <w:t>n</w:t>
      </w:r>
      <w:r>
        <w:rPr>
          <w:rFonts w:ascii="Calibri" w:hAnsi="Calibri" w:cs="Calibri" w:eastAsia="Calibri"/>
          <w:sz w:val="9"/>
          <w:szCs w:val="9"/>
          <w:spacing w:val="-1"/>
          <w:w w:val="108"/>
          <w:position w:val="1"/>
        </w:rPr>
        <w:t>c</w:t>
      </w:r>
      <w:r>
        <w:rPr>
          <w:rFonts w:ascii="Calibri" w:hAnsi="Calibri" w:cs="Calibri" w:eastAsia="Calibri"/>
          <w:sz w:val="9"/>
          <w:szCs w:val="9"/>
          <w:spacing w:val="0"/>
          <w:w w:val="108"/>
          <w:position w:val="1"/>
        </w:rPr>
        <w:t>e</w:t>
      </w:r>
      <w:r>
        <w:rPr>
          <w:rFonts w:ascii="Calibri" w:hAnsi="Calibri" w:cs="Calibri" w:eastAsia="Calibri"/>
          <w:sz w:val="9"/>
          <w:szCs w:val="9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0" w:right="-20"/>
        <w:jc w:val="left"/>
        <w:rPr>
          <w:rFonts w:ascii="Calibri" w:hAnsi="Calibri" w:cs="Calibri" w:eastAsia="Calibri"/>
          <w:sz w:val="11"/>
          <w:szCs w:val="11"/>
        </w:rPr>
      </w:pPr>
      <w:rPr/>
      <w:r>
        <w:rPr>
          <w:rFonts w:ascii="Calibri" w:hAnsi="Calibri" w:cs="Calibri" w:eastAsia="Calibri"/>
          <w:sz w:val="11"/>
          <w:szCs w:val="11"/>
          <w:spacing w:val="1"/>
          <w:w w:val="105"/>
          <w:b/>
          <w:bCs/>
        </w:rPr>
        <w:t>P</w:t>
      </w:r>
      <w:r>
        <w:rPr>
          <w:rFonts w:ascii="Calibri" w:hAnsi="Calibri" w:cs="Calibri" w:eastAsia="Calibri"/>
          <w:sz w:val="11"/>
          <w:szCs w:val="11"/>
          <w:spacing w:val="0"/>
          <w:w w:val="105"/>
          <w:b/>
          <w:bCs/>
        </w:rPr>
        <w:t>r</w:t>
      </w:r>
      <w:r>
        <w:rPr>
          <w:rFonts w:ascii="Calibri" w:hAnsi="Calibri" w:cs="Calibri" w:eastAsia="Calibri"/>
          <w:sz w:val="11"/>
          <w:szCs w:val="11"/>
          <w:spacing w:val="-2"/>
          <w:w w:val="105"/>
          <w:b/>
          <w:bCs/>
        </w:rPr>
        <w:t>o</w:t>
      </w:r>
      <w:r>
        <w:rPr>
          <w:rFonts w:ascii="Calibri" w:hAnsi="Calibri" w:cs="Calibri" w:eastAsia="Calibri"/>
          <w:sz w:val="11"/>
          <w:szCs w:val="11"/>
          <w:spacing w:val="-1"/>
          <w:w w:val="105"/>
          <w:b/>
          <w:bCs/>
        </w:rPr>
        <w:t>c</w:t>
      </w:r>
      <w:r>
        <w:rPr>
          <w:rFonts w:ascii="Calibri" w:hAnsi="Calibri" w:cs="Calibri" w:eastAsia="Calibri"/>
          <w:sz w:val="11"/>
          <w:szCs w:val="11"/>
          <w:spacing w:val="-1"/>
          <w:w w:val="105"/>
          <w:b/>
          <w:bCs/>
        </w:rPr>
        <w:t>e</w:t>
      </w:r>
      <w:r>
        <w:rPr>
          <w:rFonts w:ascii="Calibri" w:hAnsi="Calibri" w:cs="Calibri" w:eastAsia="Calibri"/>
          <w:sz w:val="11"/>
          <w:szCs w:val="11"/>
          <w:spacing w:val="2"/>
          <w:w w:val="105"/>
          <w:b/>
          <w:bCs/>
        </w:rPr>
        <w:t>s</w:t>
      </w:r>
      <w:r>
        <w:rPr>
          <w:rFonts w:ascii="Calibri" w:hAnsi="Calibri" w:cs="Calibri" w:eastAsia="Calibri"/>
          <w:sz w:val="11"/>
          <w:szCs w:val="11"/>
          <w:spacing w:val="0"/>
          <w:w w:val="105"/>
          <w:b/>
          <w:bCs/>
        </w:rPr>
        <w:t>s</w:t>
      </w:r>
      <w:r>
        <w:rPr>
          <w:rFonts w:ascii="Calibri" w:hAnsi="Calibri" w:cs="Calibri" w:eastAsia="Calibri"/>
          <w:sz w:val="11"/>
          <w:szCs w:val="11"/>
          <w:spacing w:val="0"/>
          <w:w w:val="100"/>
        </w:rPr>
      </w:r>
    </w:p>
    <w:p>
      <w:pPr>
        <w:spacing w:before="2" w:after="0" w:line="240" w:lineRule="auto"/>
        <w:ind w:right="-57"/>
        <w:jc w:val="left"/>
        <w:rPr>
          <w:rFonts w:ascii="Calibri" w:hAnsi="Calibri" w:cs="Calibri" w:eastAsia="Calibri"/>
          <w:sz w:val="11"/>
          <w:szCs w:val="11"/>
        </w:rPr>
      </w:pPr>
      <w:rPr/>
      <w:r>
        <w:rPr>
          <w:rFonts w:ascii="Calibri" w:hAnsi="Calibri" w:cs="Calibri" w:eastAsia="Calibri"/>
          <w:sz w:val="11"/>
          <w:szCs w:val="11"/>
          <w:spacing w:val="-3"/>
          <w:w w:val="105"/>
          <w:b/>
          <w:bCs/>
        </w:rPr>
        <w:t>A</w:t>
      </w:r>
      <w:r>
        <w:rPr>
          <w:rFonts w:ascii="Calibri" w:hAnsi="Calibri" w:cs="Calibri" w:eastAsia="Calibri"/>
          <w:sz w:val="11"/>
          <w:szCs w:val="11"/>
          <w:spacing w:val="0"/>
          <w:w w:val="105"/>
          <w:b/>
          <w:bCs/>
        </w:rPr>
        <w:t>rg</w:t>
      </w:r>
      <w:r>
        <w:rPr>
          <w:rFonts w:ascii="Calibri" w:hAnsi="Calibri" w:cs="Calibri" w:eastAsia="Calibri"/>
          <w:sz w:val="11"/>
          <w:szCs w:val="11"/>
          <w:spacing w:val="-2"/>
          <w:w w:val="105"/>
          <w:b/>
          <w:bCs/>
        </w:rPr>
        <w:t>u</w:t>
      </w:r>
      <w:r>
        <w:rPr>
          <w:rFonts w:ascii="Calibri" w:hAnsi="Calibri" w:cs="Calibri" w:eastAsia="Calibri"/>
          <w:sz w:val="11"/>
          <w:szCs w:val="11"/>
          <w:spacing w:val="2"/>
          <w:w w:val="105"/>
          <w:b/>
          <w:bCs/>
        </w:rPr>
        <w:t>m</w:t>
      </w:r>
      <w:r>
        <w:rPr>
          <w:rFonts w:ascii="Calibri" w:hAnsi="Calibri" w:cs="Calibri" w:eastAsia="Calibri"/>
          <w:sz w:val="11"/>
          <w:szCs w:val="11"/>
          <w:spacing w:val="-1"/>
          <w:w w:val="105"/>
          <w:b/>
          <w:bCs/>
        </w:rPr>
        <w:t>e</w:t>
      </w:r>
      <w:r>
        <w:rPr>
          <w:rFonts w:ascii="Calibri" w:hAnsi="Calibri" w:cs="Calibri" w:eastAsia="Calibri"/>
          <w:sz w:val="11"/>
          <w:szCs w:val="11"/>
          <w:spacing w:val="-2"/>
          <w:w w:val="105"/>
          <w:b/>
          <w:bCs/>
        </w:rPr>
        <w:t>n</w:t>
      </w:r>
      <w:r>
        <w:rPr>
          <w:rFonts w:ascii="Calibri" w:hAnsi="Calibri" w:cs="Calibri" w:eastAsia="Calibri"/>
          <w:sz w:val="11"/>
          <w:szCs w:val="11"/>
          <w:spacing w:val="0"/>
          <w:w w:val="105"/>
          <w:b/>
          <w:bCs/>
        </w:rPr>
        <w:t>t</w:t>
      </w:r>
      <w:r>
        <w:rPr>
          <w:rFonts w:ascii="Calibri" w:hAnsi="Calibri" w:cs="Calibri" w:eastAsia="Calibri"/>
          <w:sz w:val="11"/>
          <w:szCs w:val="11"/>
          <w:spacing w:val="0"/>
          <w:w w:val="100"/>
        </w:rPr>
      </w:r>
    </w:p>
    <w:p>
      <w:pPr>
        <w:spacing w:before="2" w:after="0" w:line="228" w:lineRule="exact"/>
        <w:ind w:right="6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right="6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340" w:right="1320"/>
          <w:cols w:num="3" w:equalWidth="0">
            <w:col w:w="1880" w:space="723"/>
            <w:col w:w="477" w:space="1930"/>
            <w:col w:w="4570"/>
          </w:cols>
        </w:sectPr>
      </w:pPr>
      <w:rPr/>
    </w:p>
    <w:p>
      <w:pPr>
        <w:spacing w:before="0" w:after="0" w:line="196" w:lineRule="exact"/>
        <w:ind w:left="360" w:right="24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/p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odu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gum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[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4]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9" w:lineRule="auto"/>
        <w:ind w:left="100" w:right="-5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descr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plores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0" w:right="47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332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liabili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54" w:firstLine="24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92.339996pt;margin-top:92.70771pt;width:181.648pt;height:51.988pt;mso-position-horizontal-relative:page;mso-position-vertical-relative:paragraph;z-index:-1311" coordorigin="1847,1854" coordsize="3633,1040">
            <v:group style="position:absolute;left:1848;top:2448;width:3619;height:396" coordorigin="1848,2448" coordsize="3619,396">
              <v:shape style="position:absolute;left:1848;top:2448;width:3619;height:396" coordorigin="1848,2448" coordsize="3619,396" path="m1848,2844l5467,2844,5467,2448,1848,2448,1848,2844e" filled="t" fillcolor="#F7F7F7" stroked="f">
                <v:path arrowok="t"/>
                <v:fill/>
              </v:shape>
            </v:group>
            <v:group style="position:absolute;left:1848;top:2448;width:3619;height:396" coordorigin="1848,2448" coordsize="3619,396">
              <v:shape style="position:absolute;left:1848;top:2448;width:3619;height:396" coordorigin="1848,2448" coordsize="3619,396" path="m1848,2844l5467,2844,5467,2448,1848,2448,1848,2844xe" filled="f" stroked="t" strokeweight=".056pt" strokecolor="#000000">
                <v:path arrowok="t"/>
              </v:shape>
              <v:shape style="position:absolute;left:3026;top:2584;width:1267;height:310" type="#_x0000_t75">
                <v:imagedata r:id="rId15" o:title=""/>
              </v:shape>
            </v:group>
            <v:group style="position:absolute;left:1848;top:1855;width:931;height:396" coordorigin="1848,1855" coordsize="931,396">
              <v:shape style="position:absolute;left:1848;top:1855;width:931;height:396" coordorigin="1848,1855" coordsize="931,396" path="m1848,2251l2779,2251,2779,1855,1848,1855,1848,2251e" filled="t" fillcolor="#E9E9E9" stroked="f">
                <v:path arrowok="t"/>
                <v:fill/>
              </v:shape>
            </v:group>
            <v:group style="position:absolute;left:1848;top:1855;width:931;height:396" coordorigin="1848,1855" coordsize="931,396">
              <v:shape style="position:absolute;left:1848;top:1855;width:931;height:396" coordorigin="1848,1855" coordsize="931,396" path="m1848,2251l2779,2251,2779,1855,1848,1855,1848,2251xe" filled="f" stroked="t" strokeweight=".056pt" strokecolor="#000000">
                <v:path arrowok="t"/>
              </v:shape>
              <v:shape style="position:absolute;left:2071;top:1910;width:499;height:310" type="#_x0000_t75">
                <v:imagedata r:id="rId16" o:title=""/>
              </v:shape>
              <v:shape style="position:absolute;left:2093;top:2073;width:442;height:317" type="#_x0000_t75">
                <v:imagedata r:id="rId17" o:title=""/>
              </v:shape>
            </v:group>
            <v:group style="position:absolute;left:4548;top:1855;width:931;height:396" coordorigin="4548,1855" coordsize="931,396">
              <v:shape style="position:absolute;left:4548;top:1855;width:931;height:396" coordorigin="4548,1855" coordsize="931,396" path="m4548,2251l5479,2251,5479,1855,4548,1855,4548,2251e" filled="t" fillcolor="#BFBFBF" stroked="f">
                <v:path arrowok="t"/>
                <v:fill/>
              </v:shape>
            </v:group>
            <v:group style="position:absolute;left:4548;top:1855;width:931;height:396" coordorigin="4548,1855" coordsize="931,396">
              <v:shape style="position:absolute;left:4548;top:1855;width:931;height:396" coordorigin="4548,1855" coordsize="931,396" path="m4548,2251l5479,2251,5479,1855,4548,1855,4548,2251xe" filled="f" stroked="t" strokeweight=".056pt" strokecolor="#000000">
                <v:path arrowok="t"/>
              </v:shape>
              <v:shape style="position:absolute;left:4769;top:1910;width:499;height:310" type="#_x0000_t75">
                <v:imagedata r:id="rId18" o:title=""/>
              </v:shape>
              <v:shape style="position:absolute;left:4747;top:2076;width:538;height:389" type="#_x0000_t75">
                <v:imagedata r:id="rId19" o:title=""/>
              </v:shape>
            </v:group>
            <v:group style="position:absolute;left:2246;top:2251;width:134;height:197" coordorigin="2246,2251" coordsize="134,197">
              <v:shape style="position:absolute;left:2246;top:2251;width:134;height:197" coordorigin="2246,2251" coordsize="134,197" path="m2381,2383l2246,2383,2314,2448,2381,2383e" filled="t" fillcolor="#5E5E5E" stroked="f">
                <v:path arrowok="t"/>
                <v:fill/>
              </v:shape>
              <v:shape style="position:absolute;left:2246;top:2251;width:134;height:197" coordorigin="2246,2251" coordsize="134,197" path="m2335,2251l2292,2251,2292,2383,2335,2383,2335,2251e" filled="t" fillcolor="#5E5E5E" stroked="f">
                <v:path arrowok="t"/>
                <v:fill/>
              </v:shape>
            </v:group>
            <v:group style="position:absolute;left:2246;top:2251;width:134;height:197" coordorigin="2246,2251" coordsize="134,197">
              <v:shape style="position:absolute;left:2246;top:2251;width:134;height:197" coordorigin="2246,2251" coordsize="134,197" path="m2314,2448l2381,2383,2335,2383,2335,2251,2292,2251,2292,2383,2246,2383,2314,2448xe" filled="f" stroked="t" strokeweight=".056pt" strokecolor="#000000">
                <v:path arrowok="t"/>
              </v:shape>
            </v:group>
            <v:group style="position:absolute;left:3038;top:1855;width:1241;height:396" coordorigin="3038,1855" coordsize="1241,396">
              <v:shape style="position:absolute;left:3038;top:1855;width:1241;height:396" coordorigin="3038,1855" coordsize="1241,396" path="m3038,2251l4279,2251,4279,1855,3038,1855,3038,2251e" filled="t" fillcolor="#DCDCDC" stroked="f">
                <v:path arrowok="t"/>
                <v:fill/>
              </v:shape>
            </v:group>
            <v:group style="position:absolute;left:3038;top:1855;width:1241;height:396" coordorigin="3038,1855" coordsize="1241,396">
              <v:shape style="position:absolute;left:3038;top:1855;width:1241;height:396" coordorigin="3038,1855" coordsize="1241,396" path="m3038,2251l4279,2251,4279,1855,3038,1855,3038,2251xe" filled="f" stroked="t" strokeweight=".056pt" strokecolor="#000000">
                <v:path arrowok="t"/>
              </v:shape>
              <v:shape style="position:absolute;left:3204;top:1992;width:922;height:310" type="#_x0000_t75">
                <v:imagedata r:id="rId20" o:title=""/>
              </v:shape>
            </v:group>
            <v:group style="position:absolute;left:3593;top:2251;width:132;height:197" coordorigin="3593,2251" coordsize="132,197">
              <v:shape style="position:absolute;left:3593;top:2251;width:132;height:197" coordorigin="3593,2251" coordsize="132,197" path="m3725,2383l3593,2383,3658,2448,3725,2383e" filled="t" fillcolor="#5E5E5E" stroked="f">
                <v:path arrowok="t"/>
                <v:fill/>
              </v:shape>
              <v:shape style="position:absolute;left:3593;top:2251;width:132;height:197" coordorigin="3593,2251" coordsize="132,197" path="m3682,2251l3636,2251,3636,2383,3682,2383,3682,2251e" filled="t" fillcolor="#5E5E5E" stroked="f">
                <v:path arrowok="t"/>
                <v:fill/>
              </v:shape>
            </v:group>
            <v:group style="position:absolute;left:3593;top:2251;width:132;height:197" coordorigin="3593,2251" coordsize="132,197">
              <v:shape style="position:absolute;left:3593;top:2251;width:132;height:197" coordorigin="3593,2251" coordsize="132,197" path="m3658,2448l3725,2383,3682,2383,3682,2251,3636,2251,3636,2383,3593,2383,3658,2448xe" filled="f" stroked="t" strokeweight=".056pt" strokecolor="#000000">
                <v:path arrowok="t"/>
              </v:shape>
            </v:group>
            <v:group style="position:absolute;left:4946;top:2251;width:134;height:197" coordorigin="4946,2251" coordsize="134,197">
              <v:shape style="position:absolute;left:4946;top:2251;width:134;height:197" coordorigin="4946,2251" coordsize="134,197" path="m5081,2383l4946,2383,5014,2448,5081,2383e" filled="t" fillcolor="#5E5E5E" stroked="f">
                <v:path arrowok="t"/>
                <v:fill/>
              </v:shape>
              <v:shape style="position:absolute;left:4946;top:2251;width:134;height:197" coordorigin="4946,2251" coordsize="134,197" path="m5035,2251l4990,2251,4990,2383,5035,2383,5035,2251e" filled="t" fillcolor="#5E5E5E" stroked="f">
                <v:path arrowok="t"/>
                <v:fill/>
              </v:shape>
            </v:group>
            <v:group style="position:absolute;left:4946;top:2251;width:134;height:197" coordorigin="4946,2251" coordsize="134,197">
              <v:shape style="position:absolute;left:4946;top:2251;width:134;height:197" coordorigin="4946,2251" coordsize="134,197" path="m5014,2448l5081,2383,5035,2383,5035,2251,4990,2251,4990,2383,4946,2383,5014,2448xe" filled="f" stroked="t" strokeweight=".056pt" strokecolor="#000000">
                <v:path arrowok="t"/>
              </v:shape>
            </v:group>
            <v:group style="position:absolute;left:2779;top:1987;width:259;height:132" coordorigin="2779,1987" coordsize="259,132">
              <v:shape style="position:absolute;left:2779;top:1987;width:259;height:132" coordorigin="2779,1987" coordsize="259,132" path="m2971,1987l2971,2030,2779,2030,2779,2076,2971,2076,2971,2119,3038,2052,2971,1987e" filled="t" fillcolor="#5E5E5E" stroked="f">
                <v:path arrowok="t"/>
                <v:fill/>
              </v:shape>
            </v:group>
            <v:group style="position:absolute;left:2779;top:1987;width:259;height:132" coordorigin="2779,1987" coordsize="259,132">
              <v:shape style="position:absolute;left:2779;top:1987;width:259;height:132" coordorigin="2779,1987" coordsize="259,132" path="m3038,2052l2971,1987,2971,2030,2779,2030,2779,2076,2971,2076,2971,2119,3038,2052xe" filled="f" stroked="t" strokeweight=".056pt" strokecolor="#000000">
                <v:path arrowok="t"/>
              </v:shape>
            </v:group>
            <v:group style="position:absolute;left:4279;top:1987;width:269;height:132" coordorigin="4279,1987" coordsize="269,132">
              <v:shape style="position:absolute;left:4279;top:1987;width:269;height:132" coordorigin="4279,1987" coordsize="269,132" path="m4481,1987l4481,2030,4279,2030,4279,2076,4481,2076,4481,2119,4548,2052,4481,1987e" filled="t" fillcolor="#5E5E5E" stroked="f">
                <v:path arrowok="t"/>
                <v:fill/>
              </v:shape>
            </v:group>
            <v:group style="position:absolute;left:4279;top:1987;width:269;height:132" coordorigin="4279,1987" coordsize="269,132">
              <v:shape style="position:absolute;left:4279;top:1987;width:269;height:132" coordorigin="4279,1987" coordsize="269,132" path="m4548,2052l4481,1987,4481,2030,4279,2030,4279,2076,4481,2076,4481,2119,4548,2052xe" filled="f" stroked="t" strokeweight=".056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criteri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2" w:right="27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99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ini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Mo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del: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artefacts.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erarch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right="6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argu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argu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argu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right="6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tifies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67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tails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6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1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tracea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criteri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Metric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(GQM)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[5]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GQM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rpre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ociate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etri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ts: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st),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etri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etecte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fied).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etrics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51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3.1.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Chara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ctn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right="66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criticali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correct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correct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780" w:bottom="280" w:left="1340" w:right="1320"/>
          <w:cols w:num="2" w:equalWidth="0">
            <w:col w:w="4551" w:space="459"/>
            <w:col w:w="4570"/>
          </w:cols>
        </w:sectPr>
      </w:pPr>
      <w:rPr/>
    </w:p>
    <w:p>
      <w:pPr>
        <w:spacing w:before="73" w:after="0" w:line="240" w:lineRule="auto"/>
        <w:ind w:left="120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cert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aero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[7]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dards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licit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GQM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178B.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98" w:right="36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ec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99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17.399998" w:type="dxa"/>
      </w:tblPr>
      <w:tblGrid/>
      <w:tr>
        <w:trPr>
          <w:trHeight w:val="154" w:hRule="exact"/>
        </w:trPr>
        <w:tc>
          <w:tcPr>
            <w:tcW w:w="682" w:type="dxa"/>
            <w:vMerge w:val="restart"/>
            <w:tcBorders>
              <w:top w:val="single" w:sz="4.64032" w:space="0" w:color="000000"/>
              <w:left w:val="single" w:sz="4.640" w:space="0" w:color="000000"/>
              <w:right w:val="single" w:sz="4.640" w:space="0" w:color="000000"/>
            </w:tcBorders>
            <w:shd w:val="clear" w:color="auto" w:fill="E0E0E0"/>
          </w:tcPr>
          <w:p>
            <w:pPr>
              <w:spacing w:before="0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9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al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234" w:type="dxa"/>
            <w:gridSpan w:val="2"/>
            <w:tcBorders>
              <w:top w:val="single" w:sz="4.64032" w:space="0" w:color="000000"/>
              <w:bottom w:val="single" w:sz="6.56024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0" w:after="0" w:line="140" w:lineRule="exact"/>
              <w:ind w:left="-1" w:right="-63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  <w:i/>
                <w:position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  <w:i/>
                <w:position w:val="-1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ces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  <w:i/>
                <w:position w:val="-1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5"/>
                <w:w w:val="100"/>
                <w:b/>
                <w:bCs/>
                <w:i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  <w:i/>
                <w:position w:val="-1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rrec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  <w:i/>
                <w:position w:val="-1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  <w:i/>
                <w:position w:val="-1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ess: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position w:val="0"/>
              </w:rPr>
            </w:r>
          </w:p>
        </w:tc>
        <w:tc>
          <w:tcPr>
            <w:tcW w:w="2316" w:type="dxa"/>
            <w:vMerge w:val="restart"/>
            <w:gridSpan w:val="2"/>
            <w:tcBorders>
              <w:top w:val="single" w:sz="4.64032" w:space="0" w:color="000000"/>
              <w:left w:val="nil" w:sz="6" w:space="0" w:color="auto"/>
              <w:right w:val="single" w:sz="4.64008" w:space="0" w:color="000000"/>
            </w:tcBorders>
          </w:tcPr>
          <w:p>
            <w:pPr>
              <w:spacing w:before="0" w:after="0" w:line="156" w:lineRule="exact"/>
              <w:ind w:left="53" w:right="-63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oces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pos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-39" w:right="-46" w:firstLine="82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rocess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for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4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compli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nce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500" w:hRule="exact"/>
        </w:trPr>
        <w:tc>
          <w:tcPr>
            <w:tcW w:w="682" w:type="dxa"/>
            <w:vMerge/>
            <w:tcBorders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E0E0E0"/>
          </w:tcPr>
          <w:p>
            <w:pPr/>
            <w:rPr/>
          </w:p>
        </w:tc>
        <w:tc>
          <w:tcPr>
            <w:tcW w:w="1234" w:type="dxa"/>
            <w:gridSpan w:val="2"/>
            <w:tcBorders>
              <w:top w:val="single" w:sz="6.56024" w:space="0" w:color="000000"/>
              <w:bottom w:val="single" w:sz="4.639840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0" w:after="0" w:line="240" w:lineRule="auto"/>
              <w:ind w:left="-1" w:right="-22"/>
              <w:jc w:val="both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checking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compl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ance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objectives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and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mean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i/>
              </w:rPr>
              <w:t>-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17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i/>
              </w:rPr>
              <w:t>8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316" w:type="dxa"/>
            <w:vMerge/>
            <w:gridSpan w:val="2"/>
            <w:tcBorders>
              <w:bottom w:val="single" w:sz="4.639840" w:space="0" w:color="000000"/>
              <w:left w:val="nil" w:sz="6" w:space="0" w:color="auto"/>
              <w:right w:val="single" w:sz="4.64008" w:space="0" w:color="000000"/>
            </w:tcBorders>
          </w:tcPr>
          <w:p>
            <w:pPr/>
            <w:rPr/>
          </w:p>
        </w:tc>
      </w:tr>
      <w:tr>
        <w:trPr>
          <w:trHeight w:val="172" w:hRule="exact"/>
        </w:trPr>
        <w:tc>
          <w:tcPr>
            <w:tcW w:w="682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E0E0E0"/>
          </w:tcPr>
          <w:p>
            <w:pPr>
              <w:spacing w:before="0" w:after="0" w:line="161" w:lineRule="exact"/>
              <w:ind w:left="133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j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ect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03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E0E0E0"/>
          </w:tcPr>
          <w:p>
            <w:pPr>
              <w:spacing w:before="0" w:after="0" w:line="161" w:lineRule="exact"/>
              <w:ind w:left="268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450" w:type="dxa"/>
            <w:gridSpan w:val="2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39840" w:space="0" w:color="000000"/>
            </w:tcBorders>
            <w:shd w:val="clear" w:color="auto" w:fill="E0E0E0"/>
          </w:tcPr>
          <w:p>
            <w:pPr>
              <w:spacing w:before="0" w:after="0" w:line="161" w:lineRule="exact"/>
              <w:ind w:left="313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Vi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06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08" w:space="0" w:color="000000"/>
            </w:tcBorders>
            <w:shd w:val="clear" w:color="auto" w:fill="E0E0E0"/>
          </w:tcPr>
          <w:p>
            <w:pPr>
              <w:spacing w:before="0" w:after="0" w:line="161" w:lineRule="exact"/>
              <w:ind w:left="126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vi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31" w:hRule="exact"/>
        </w:trPr>
        <w:tc>
          <w:tcPr>
            <w:tcW w:w="682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6" w:lineRule="exact"/>
              <w:ind w:left="12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cess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53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odel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039" w:type="dxa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74" w:after="0" w:line="240" w:lineRule="auto"/>
              <w:ind w:left="174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450" w:type="dxa"/>
            <w:gridSpan w:val="2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39840" w:space="0" w:color="000000"/>
            </w:tcBorders>
          </w:tcPr>
          <w:p>
            <w:pPr>
              <w:spacing w:before="74" w:after="0" w:line="240" w:lineRule="auto"/>
              <w:ind w:left="33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061" w:type="dxa"/>
            <w:tcBorders>
              <w:top w:val="single" w:sz="4.639840" w:space="0" w:color="000000"/>
              <w:bottom w:val="single" w:sz="4.639840" w:space="0" w:color="000000"/>
              <w:left w:val="single" w:sz="4.639840" w:space="0" w:color="000000"/>
              <w:right w:val="single" w:sz="4.64008" w:space="0" w:color="000000"/>
            </w:tcBorders>
          </w:tcPr>
          <w:p>
            <w:pPr>
              <w:spacing w:before="0" w:after="0" w:line="156" w:lineRule="exact"/>
              <w:ind w:left="249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8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69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70" w:hRule="exact"/>
        </w:trPr>
        <w:tc>
          <w:tcPr>
            <w:tcW w:w="4231" w:type="dxa"/>
            <w:gridSpan w:val="5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  <w:shd w:val="clear" w:color="auto" w:fill="E0E0E0"/>
          </w:tcPr>
          <w:p>
            <w:pPr>
              <w:spacing w:before="0" w:after="0" w:line="159" w:lineRule="exact"/>
              <w:ind w:left="-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Q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811" w:hRule="exact"/>
        </w:trPr>
        <w:tc>
          <w:tcPr>
            <w:tcW w:w="4231" w:type="dxa"/>
            <w:gridSpan w:val="5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67" w:after="0" w:line="240" w:lineRule="auto"/>
              <w:ind w:left="-1" w:right="-20"/>
              <w:jc w:val="left"/>
              <w:tabs>
                <w:tab w:pos="340" w:val="left"/>
              </w:tabs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−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ui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5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?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.e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359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8" w:after="0" w:line="240" w:lineRule="auto"/>
              <w:ind w:left="-1" w:right="-20"/>
              <w:jc w:val="left"/>
              <w:tabs>
                <w:tab w:pos="340" w:val="left"/>
              </w:tabs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−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oces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?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-1" w:right="-20"/>
              <w:jc w:val="left"/>
              <w:tabs>
                <w:tab w:pos="340" w:val="left"/>
              </w:tabs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−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accep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oces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?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70" w:hRule="exact"/>
        </w:trPr>
        <w:tc>
          <w:tcPr>
            <w:tcW w:w="4231" w:type="dxa"/>
            <w:gridSpan w:val="5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  <w:shd w:val="clear" w:color="auto" w:fill="E0E0E0"/>
          </w:tcPr>
          <w:p>
            <w:pPr>
              <w:spacing w:before="0" w:after="0" w:line="159" w:lineRule="exact"/>
              <w:ind w:left="-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ic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59" w:hRule="exact"/>
        </w:trPr>
        <w:tc>
          <w:tcPr>
            <w:tcW w:w="4231" w:type="dxa"/>
            <w:gridSpan w:val="5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38" w:after="0" w:line="240" w:lineRule="auto"/>
              <w:ind w:left="35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DA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</w:tbl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54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Chara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5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QM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azardo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[8].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azardo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ult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/protecti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probabl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625" w:right="493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Table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rel</w:t>
      </w:r>
      <w:r>
        <w:rPr>
          <w:rFonts w:ascii="Arial" w:hAnsi="Arial" w:cs="Arial" w:eastAsia="Arial"/>
          <w:sz w:val="20"/>
          <w:szCs w:val="20"/>
          <w:spacing w:val="2"/>
          <w:w w:val="99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abili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4.199896" w:type="dxa"/>
      </w:tblPr>
      <w:tblGrid/>
      <w:tr>
        <w:trPr>
          <w:trHeight w:val="154" w:hRule="exact"/>
        </w:trPr>
        <w:tc>
          <w:tcPr>
            <w:tcW w:w="713" w:type="dxa"/>
            <w:vMerge w:val="restart"/>
            <w:tcBorders>
              <w:top w:val="single" w:sz="4.639840" w:space="0" w:color="000000"/>
              <w:left w:val="single" w:sz="4.64008" w:space="0" w:color="000000"/>
              <w:right w:val="single" w:sz="4.640" w:space="0" w:color="000000"/>
            </w:tcBorders>
            <w:shd w:val="clear" w:color="auto" w:fill="E0E0E0"/>
          </w:tcPr>
          <w:p>
            <w:pPr>
              <w:spacing w:before="9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-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al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135" w:type="dxa"/>
            <w:gridSpan w:val="2"/>
            <w:tcBorders>
              <w:top w:val="single" w:sz="4.639840" w:space="0" w:color="000000"/>
              <w:bottom w:val="single" w:sz="6.55976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0" w:after="0" w:line="140" w:lineRule="exact"/>
              <w:ind w:left="-1" w:right="-62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  <w:i/>
                <w:position w:val="-1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  <w:i/>
                <w:position w:val="-1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  <w:i/>
                <w:position w:val="-1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5"/>
                <w:w w:val="100"/>
                <w:b/>
                <w:bCs/>
                <w:i/>
                <w:position w:val="-1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  <w:i/>
                <w:position w:val="-1"/>
              </w:rPr>
              <w:t>liabilit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  <w:i/>
                <w:position w:val="-1"/>
              </w:rPr>
              <w:t>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  <w:i/>
                <w:position w:val="-1"/>
              </w:rPr>
              <w:t>: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position w:val="0"/>
              </w:rPr>
            </w:r>
          </w:p>
        </w:tc>
        <w:tc>
          <w:tcPr>
            <w:tcW w:w="2592" w:type="dxa"/>
            <w:vMerge w:val="restart"/>
            <w:gridSpan w:val="2"/>
            <w:tcBorders>
              <w:top w:val="single" w:sz="4.639840" w:space="0" w:color="000000"/>
              <w:left w:val="nil" w:sz="6" w:space="0" w:color="auto"/>
              <w:right w:val="single" w:sz="4.64008" w:space="0" w:color="000000"/>
            </w:tcBorders>
          </w:tcPr>
          <w:p>
            <w:pPr>
              <w:spacing w:before="0" w:after="0" w:line="156" w:lineRule="exact"/>
              <w:ind w:left="55" w:right="-59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oce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po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-17" w:right="-64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pect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failu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viewp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-82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ani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ati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n.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38" w:hRule="exact"/>
        </w:trPr>
        <w:tc>
          <w:tcPr>
            <w:tcW w:w="713" w:type="dxa"/>
            <w:vMerge/>
            <w:tcBorders>
              <w:bottom w:val="single" w:sz="4.64008" w:space="0" w:color="000000"/>
              <w:left w:val="single" w:sz="4.64008" w:space="0" w:color="000000"/>
              <w:right w:val="single" w:sz="4.640" w:space="0" w:color="000000"/>
            </w:tcBorders>
            <w:shd w:val="clear" w:color="auto" w:fill="E0E0E0"/>
          </w:tcPr>
          <w:p>
            <w:pPr/>
            <w:rPr/>
          </w:p>
        </w:tc>
        <w:tc>
          <w:tcPr>
            <w:tcW w:w="1135" w:type="dxa"/>
            <w:gridSpan w:val="2"/>
            <w:tcBorders>
              <w:top w:val="single" w:sz="6.55976" w:space="0" w:color="000000"/>
              <w:bottom w:val="single" w:sz="4.64008" w:space="0" w:color="000000"/>
              <w:left w:val="single" w:sz="4.640" w:space="0" w:color="000000"/>
              <w:right w:val="nil" w:sz="6" w:space="0" w:color="auto"/>
            </w:tcBorders>
          </w:tcPr>
          <w:p>
            <w:pPr>
              <w:spacing w:before="0" w:after="0" w:line="240" w:lineRule="auto"/>
              <w:ind w:left="-1" w:right="-47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ssess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nt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-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the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developing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i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592" w:type="dxa"/>
            <w:vMerge/>
            <w:gridSpan w:val="2"/>
            <w:tcBorders>
              <w:bottom w:val="single" w:sz="4.64008" w:space="0" w:color="000000"/>
              <w:left w:val="nil" w:sz="6" w:space="0" w:color="auto"/>
              <w:right w:val="single" w:sz="4.64008" w:space="0" w:color="000000"/>
            </w:tcBorders>
          </w:tcPr>
          <w:p>
            <w:pPr/>
            <w:rPr/>
          </w:p>
        </w:tc>
      </w:tr>
      <w:tr>
        <w:trPr>
          <w:trHeight w:val="170" w:hRule="exact"/>
        </w:trPr>
        <w:tc>
          <w:tcPr>
            <w:tcW w:w="713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40" w:space="0" w:color="000000"/>
            </w:tcBorders>
            <w:shd w:val="clear" w:color="auto" w:fill="E0E0E0"/>
          </w:tcPr>
          <w:p>
            <w:pPr>
              <w:spacing w:before="0" w:after="0" w:line="159" w:lineRule="exact"/>
              <w:ind w:left="148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j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ect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E0E0E0"/>
          </w:tcPr>
          <w:p>
            <w:pPr>
              <w:spacing w:before="0" w:after="0" w:line="159" w:lineRule="exact"/>
              <w:ind w:left="189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62" w:type="dxa"/>
            <w:gridSpan w:val="2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  <w:shd w:val="clear" w:color="auto" w:fill="E0E0E0"/>
          </w:tcPr>
          <w:p>
            <w:pPr>
              <w:spacing w:before="0" w:after="0" w:line="159" w:lineRule="exact"/>
              <w:ind w:left="469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Vi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E0E0E0"/>
          </w:tcPr>
          <w:p>
            <w:pPr>
              <w:spacing w:before="0" w:after="0" w:line="159" w:lineRule="exact"/>
              <w:ind w:left="138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vi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34" w:hRule="exact"/>
        </w:trPr>
        <w:tc>
          <w:tcPr>
            <w:tcW w:w="713" w:type="dxa"/>
            <w:tcBorders>
              <w:top w:val="single" w:sz="4.64008" w:space="0" w:color="000000"/>
              <w:bottom w:val="single" w:sz="4.640" w:space="0" w:color="000000"/>
              <w:left w:val="single" w:sz="4.64008" w:space="0" w:color="000000"/>
              <w:right w:val="single" w:sz="4.640" w:space="0" w:color="000000"/>
            </w:tcBorders>
          </w:tcPr>
          <w:p>
            <w:pPr>
              <w:spacing w:before="0" w:after="0" w:line="159" w:lineRule="exact"/>
              <w:ind w:left="136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cess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67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odel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881" w:type="dxa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159" w:lineRule="exact"/>
              <w:ind w:left="274" w:right="256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99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99"/>
              </w:rPr>
              <w:t>sk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74" w:right="56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99"/>
              </w:rPr>
              <w:t>sses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5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99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62" w:type="dxa"/>
            <w:gridSpan w:val="2"/>
            <w:tcBorders>
              <w:top w:val="single" w:sz="4.64008" w:space="0" w:color="000000"/>
              <w:bottom w:val="single" w:sz="4.640" w:space="0" w:color="000000"/>
              <w:left w:val="single" w:sz="4.640" w:space="0" w:color="000000"/>
              <w:right w:val="single" w:sz="4.64008" w:space="0" w:color="000000"/>
            </w:tcBorders>
          </w:tcPr>
          <w:p>
            <w:pPr>
              <w:spacing w:before="77" w:after="0" w:line="240" w:lineRule="auto"/>
              <w:ind w:left="136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ing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4.64008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159" w:lineRule="exact"/>
              <w:ind w:left="286" w:right="268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99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99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99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99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75" w:right="159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99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99"/>
              </w:rPr>
              <w:t>sses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5"/>
                <w:w w:val="99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99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99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70" w:hRule="exact"/>
        </w:trPr>
        <w:tc>
          <w:tcPr>
            <w:tcW w:w="4440" w:type="dxa"/>
            <w:gridSpan w:val="5"/>
            <w:tcBorders>
              <w:top w:val="single" w:sz="4.640" w:space="0" w:color="000000"/>
              <w:bottom w:val="single" w:sz="4.64008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E0E0E0"/>
          </w:tcPr>
          <w:p>
            <w:pPr>
              <w:spacing w:before="0" w:after="0" w:line="159" w:lineRule="exact"/>
              <w:ind w:left="-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Q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977" w:hRule="exact"/>
        </w:trPr>
        <w:tc>
          <w:tcPr>
            <w:tcW w:w="4440" w:type="dxa"/>
            <w:gridSpan w:val="5"/>
            <w:tcBorders>
              <w:top w:val="single" w:sz="4.64008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0" w:after="0" w:line="156" w:lineRule="exact"/>
              <w:ind w:left="-1" w:right="-20"/>
              <w:jc w:val="left"/>
              <w:tabs>
                <w:tab w:pos="340" w:val="left"/>
              </w:tabs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oces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ilu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?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242" w:right="515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Courier New" w:hAnsi="Courier New" w:cs="Courier New" w:eastAsia="Courier New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ourier New" w:hAnsi="Courier New" w:cs="Courier New" w:eastAsia="Courier New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ourier New" w:hAnsi="Courier New" w:cs="Courier New" w:eastAsia="Courier New"/>
                <w:sz w:val="14"/>
                <w:szCs w:val="14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wea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pe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99"/>
              </w:rPr>
              <w:t>nota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99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99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99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99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99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49" w:lineRule="exact"/>
              <w:ind w:left="-1" w:right="-20"/>
              <w:jc w:val="left"/>
              <w:tabs>
                <w:tab w:pos="340" w:val="left"/>
              </w:tabs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pac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ilu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oces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?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-1" w:right="-20"/>
              <w:jc w:val="left"/>
              <w:tabs>
                <w:tab w:pos="340" w:val="left"/>
              </w:tabs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ilure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ur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q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?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161" w:lineRule="exact"/>
              <w:ind w:left="-1" w:right="-20"/>
              <w:jc w:val="left"/>
              <w:tabs>
                <w:tab w:pos="340" w:val="left"/>
              </w:tabs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>-</w:t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4"/>
                <w:szCs w:val="14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accep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ess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ocess?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-1" w:right="-20"/>
              <w:jc w:val="left"/>
              <w:tabs>
                <w:tab w:pos="340" w:val="left"/>
              </w:tabs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cos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accep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l?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73" w:hRule="exact"/>
        </w:trPr>
        <w:tc>
          <w:tcPr>
            <w:tcW w:w="4440" w:type="dxa"/>
            <w:gridSpan w:val="5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4008" w:space="0" w:color="000000"/>
            </w:tcBorders>
            <w:shd w:val="clear" w:color="auto" w:fill="E0E0E0"/>
          </w:tcPr>
          <w:p>
            <w:pPr>
              <w:spacing w:before="0" w:after="0" w:line="159" w:lineRule="exact"/>
              <w:ind w:left="-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ic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64" w:hRule="exact"/>
        </w:trPr>
        <w:tc>
          <w:tcPr>
            <w:tcW w:w="4440" w:type="dxa"/>
            <w:gridSpan w:val="5"/>
            <w:tcBorders>
              <w:top w:val="single" w:sz="4.640" w:space="0" w:color="000000"/>
              <w:bottom w:val="single" w:sz="4.639840" w:space="0" w:color="000000"/>
              <w:left w:val="single" w:sz="4.64008" w:space="0" w:color="000000"/>
              <w:right w:val="single" w:sz="4.64008" w:space="0" w:color="000000"/>
            </w:tcBorders>
          </w:tcPr>
          <w:p>
            <w:pPr>
              <w:spacing w:before="41" w:after="0" w:line="240" w:lineRule="auto"/>
              <w:ind w:left="-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ilu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</w:tbl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53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3" w:after="0" w:line="239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carr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ndepend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6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39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lling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enacted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larg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cept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portio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ocus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capt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ociate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attrib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239" w:lineRule="auto"/>
        <w:ind w:right="66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ctivit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carrie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27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6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certain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[9]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escri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M)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6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behav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piece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000" w:top="1360" w:bottom="1200" w:left="1320" w:right="1320"/>
          <w:pgSz w:w="12240" w:h="15840"/>
          <w:cols w:num="2" w:equalWidth="0">
            <w:col w:w="4573" w:space="458"/>
            <w:col w:w="4569"/>
          </w:cols>
        </w:sectPr>
      </w:pPr>
      <w:rPr/>
    </w:p>
    <w:p>
      <w:pPr>
        <w:spacing w:before="73" w:after="0" w:line="240" w:lineRule="auto"/>
        <w:ind w:left="140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hav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allocat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eciali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.4" w:type="dxa"/>
      </w:tblPr>
      <w:tblGrid/>
      <w:tr>
        <w:trPr>
          <w:trHeight w:val="194" w:hRule="exact"/>
        </w:trPr>
        <w:tc>
          <w:tcPr>
            <w:tcW w:w="4495" w:type="dxa"/>
            <w:gridSpan w:val="3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39840" w:space="0" w:color="000000"/>
            </w:tcBorders>
            <w:shd w:val="clear" w:color="auto" w:fill="E6E6E6"/>
          </w:tcPr>
          <w:p>
            <w:pPr>
              <w:spacing w:before="0" w:after="0" w:line="179" w:lineRule="exact"/>
              <w:ind w:left="103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</w:p>
        </w:tc>
      </w:tr>
      <w:tr>
        <w:trPr>
          <w:trHeight w:val="194" w:hRule="exact"/>
        </w:trPr>
        <w:tc>
          <w:tcPr>
            <w:tcW w:w="4495" w:type="dxa"/>
            <w:gridSpan w:val="3"/>
            <w:tcBorders>
              <w:top w:val="single" w:sz="4.639840" w:space="0" w:color="000000"/>
              <w:bottom w:val="single" w:sz="4.64032" w:space="0" w:color="000000"/>
              <w:left w:val="single" w:sz="4.640" w:space="0" w:color="000000"/>
              <w:right w:val="single" w:sz="4.639840" w:space="0" w:color="000000"/>
            </w:tcBorders>
            <w:shd w:val="clear" w:color="auto" w:fill="E6E6E6"/>
          </w:tcPr>
          <w:p>
            <w:pPr>
              <w:spacing w:before="0" w:after="0" w:line="178" w:lineRule="exact"/>
              <w:ind w:left="8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2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194" w:hRule="exact"/>
        </w:trPr>
        <w:tc>
          <w:tcPr>
            <w:tcW w:w="4495" w:type="dxa"/>
            <w:gridSpan w:val="3"/>
            <w:tcBorders>
              <w:top w:val="single" w:sz="4.64032" w:space="0" w:color="000000"/>
              <w:bottom w:val="single" w:sz="4.639840" w:space="0" w:color="000000"/>
              <w:left w:val="single" w:sz="4.640" w:space="0" w:color="000000"/>
              <w:right w:val="single" w:sz="4.639840" w:space="0" w:color="000000"/>
            </w:tcBorders>
            <w:shd w:val="clear" w:color="auto" w:fill="E6E6E6"/>
          </w:tcPr>
          <w:p>
            <w:pPr>
              <w:spacing w:before="0" w:after="0" w:line="178" w:lineRule="exact"/>
              <w:ind w:left="86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</w:p>
        </w:tc>
      </w:tr>
      <w:tr>
        <w:trPr>
          <w:trHeight w:val="194" w:hRule="exact"/>
        </w:trPr>
        <w:tc>
          <w:tcPr>
            <w:tcW w:w="4495" w:type="dxa"/>
            <w:gridSpan w:val="3"/>
            <w:tcBorders>
              <w:top w:val="single" w:sz="4.639840" w:space="0" w:color="000000"/>
              <w:bottom w:val="single" w:sz="4.639840" w:space="0" w:color="000000"/>
              <w:left w:val="single" w:sz="4.640" w:space="0" w:color="000000"/>
              <w:right w:val="single" w:sz="4.639840" w:space="0" w:color="000000"/>
            </w:tcBorders>
            <w:shd w:val="clear" w:color="auto" w:fill="E6E6E6"/>
          </w:tcPr>
          <w:p>
            <w:pPr>
              <w:spacing w:before="0" w:after="0" w:line="178" w:lineRule="exact"/>
              <w:ind w:left="81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ai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ta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  <w:t>n</w:t>
            </w:r>
          </w:p>
        </w:tc>
      </w:tr>
      <w:tr>
        <w:trPr>
          <w:trHeight w:val="562" w:hRule="exact"/>
        </w:trPr>
        <w:tc>
          <w:tcPr>
            <w:tcW w:w="1375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CCCCCC"/>
          </w:tcPr>
          <w:p>
            <w:pPr>
              <w:spacing w:before="0" w:after="0" w:line="180" w:lineRule="exact"/>
              <w:ind w:left="32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388" w:right="36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Pr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cess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0" w:after="0" w:line="182" w:lineRule="exact"/>
              <w:ind w:left="262" w:right="24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4.639840" w:space="0" w:color="000000"/>
              <w:bottom w:val="single" w:sz="4.64008" w:space="0" w:color="000000"/>
              <w:left w:val="single" w:sz="4.640" w:space="0" w:color="000000"/>
              <w:right w:val="single" w:sz="4.64008" w:space="0" w:color="000000"/>
            </w:tcBorders>
            <w:shd w:val="clear" w:color="auto" w:fill="CCCCCC"/>
          </w:tcPr>
          <w:p>
            <w:pPr>
              <w:spacing w:before="0" w:after="0" w:line="180" w:lineRule="exact"/>
              <w:ind w:left="322" w:right="305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Be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io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77" w:right="5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Pr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ces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4.6398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  <w:shd w:val="clear" w:color="auto" w:fill="CCCCCC"/>
          </w:tcPr>
          <w:p>
            <w:pPr>
              <w:spacing w:before="0" w:after="0" w:line="180" w:lineRule="exact"/>
              <w:ind w:left="226" w:right="20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za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io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77" w:right="5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Pr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ces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194" w:hRule="exact"/>
        </w:trPr>
        <w:tc>
          <w:tcPr>
            <w:tcW w:w="4495" w:type="dxa"/>
            <w:gridSpan w:val="3"/>
            <w:tcBorders>
              <w:top w:val="single" w:sz="4.64008" w:space="0" w:color="000000"/>
              <w:bottom w:val="single" w:sz="4.64008" w:space="0" w:color="000000"/>
              <w:left w:val="single" w:sz="4.640" w:space="0" w:color="000000"/>
              <w:right w:val="single" w:sz="4.639840" w:space="0" w:color="000000"/>
            </w:tcBorders>
            <w:shd w:val="clear" w:color="auto" w:fill="7F7F7F"/>
          </w:tcPr>
          <w:p>
            <w:pPr>
              <w:spacing w:before="0" w:after="0" w:line="180" w:lineRule="exact"/>
              <w:ind w:left="119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2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4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</w:rPr>
            </w:r>
          </w:p>
        </w:tc>
      </w:tr>
    </w:tbl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21" w:right="16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3: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Arc</w:t>
      </w:r>
      <w:r>
        <w:rPr>
          <w:rFonts w:ascii="Arial" w:hAnsi="Arial" w:cs="Arial" w:eastAsia="Arial"/>
          <w:sz w:val="20"/>
          <w:szCs w:val="20"/>
          <w:spacing w:val="3"/>
          <w:w w:val="99"/>
          <w:b/>
          <w:bCs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ec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40" w:right="-54" w:firstLine="29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Fig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ociate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partic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allocate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4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3.437318pt;height:132.3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1" w:right="286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4: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tu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al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ss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9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mod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40" w:right="-51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3" w:after="0" w:line="240" w:lineRule="auto"/>
        <w:ind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erarc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addre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cepts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8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64.136599pt;height:171.69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98" w:right="29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avi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ral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Me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am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99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5" w:firstLine="245"/>
        <w:jc w:val="left"/>
        <w:tabs>
          <w:tab w:pos="1180" w:val="left"/>
          <w:tab w:pos="1640" w:val="left"/>
          <w:tab w:pos="2180" w:val="left"/>
          <w:tab w:pos="3180" w:val="left"/>
          <w:tab w:pos="4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tivity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Sequenc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micActivit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ecifies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right="7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6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micActivit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000" w:top="1360" w:bottom="1200" w:left="1300" w:right="1320"/>
          <w:pgSz w:w="12240" w:h="15840"/>
          <w:cols w:num="2" w:equalWidth="0">
            <w:col w:w="4593" w:space="457"/>
            <w:col w:w="4570"/>
          </w:cols>
        </w:sectPr>
      </w:pPr>
      <w:rPr/>
    </w:p>
    <w:p>
      <w:pPr>
        <w:spacing w:before="100" w:after="0" w:line="240" w:lineRule="auto"/>
        <w:ind w:left="115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20.142069pt;height:86.2125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0" w:footer="1000" w:top="1340" w:bottom="1200" w:left="1320" w:right="1300"/>
          <w:pgSz w:w="12240" w:h="15840"/>
        </w:sectPr>
      </w:pPr>
      <w:rPr/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6: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isa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5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ilar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embe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‘Pe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erarchy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cess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Analysis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20" w:right="-52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329.880005pt;margin-top:-111.340088pt;width:197.64pt;height:104.16pt;mso-position-horizontal-relative:page;mso-position-vertical-relative:paragraph;z-index:-1310" type="#_x0000_t75">
            <v:imagedata r:id="rId24" o:title=""/>
          </v:shape>
        </w:pic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7: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8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confidenc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ieving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certaintie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780" w:bottom="280" w:left="1320" w:right="1300"/>
          <w:cols w:num="2" w:equalWidth="0">
            <w:col w:w="4571" w:space="460"/>
            <w:col w:w="4589"/>
          </w:cols>
        </w:sectPr>
      </w:pPr>
      <w:rPr/>
    </w:p>
    <w:p>
      <w:pPr>
        <w:spacing w:before="13" w:after="0" w:line="240" w:lineRule="auto"/>
        <w:ind w:left="120" w:right="-20"/>
        <w:jc w:val="left"/>
        <w:tabs>
          <w:tab w:pos="5000" w:val="left"/>
          <w:tab w:pos="95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316.079987pt;margin-top:14.999537pt;width:225.36pt;height:.1pt;mso-position-horizontal-relative:page;mso-position-vertical-relative:paragraph;z-index:-1309" coordorigin="6322,300" coordsize="4507,2">
            <v:shape style="position:absolute;left:6322;top:300;width:4507;height:2" coordorigin="6322,300" coordsize="4507,0" path="m6322,300l10829,300e" filled="f" stroked="t" strokeweight=".8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b/>
          <w:bCs/>
        </w:rPr>
        <w:t>5.1.</w:t>
      </w:r>
      <w:r>
        <w:rPr>
          <w:rFonts w:ascii="Times New Roman" w:hAnsi="Times New Roman" w:cs="Times New Roman" w:eastAsia="Times New Roman"/>
          <w:sz w:val="22"/>
          <w:szCs w:val="2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ener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mp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ance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Evi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  <w:t>ence</w:t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  <w:u w:val="single" w:color="0000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b/>
          <w:bCs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</w:rPr>
      </w:r>
    </w:p>
    <w:p>
      <w:pPr>
        <w:spacing w:before="64" w:after="0" w:line="150" w:lineRule="exact"/>
        <w:ind w:left="5030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context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6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Objective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{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320" w:right="1300"/>
        </w:sectPr>
      </w:pPr>
      <w:rPr/>
    </w:p>
    <w:p>
      <w:pPr>
        <w:spacing w:before="10" w:after="0" w:line="240" w:lineRule="auto"/>
        <w:ind w:left="120" w:right="-5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-critical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dards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airbor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-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catastr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120" w:right="-51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nePackage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“Objective”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120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GuidelinePack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ge”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Indep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left="120" w:right="-4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-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/>
        <w:br w:type="column"/>
      </w:r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constraint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Independence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{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check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4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{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var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3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performers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:=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  <w:i/>
        </w:rPr>
        <w:t>self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.getPerformers();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41" w:lineRule="auto"/>
        <w:ind w:right="178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for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3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(obj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2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  <w:i/>
        </w:rPr>
        <w:t>sel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1"/>
          <w:w w:val="100"/>
          <w:i/>
        </w:rPr>
        <w:t>f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.IndepObjectives)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18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{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2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(obj.getPerformers().exists(p|performers.includes(p)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5" w:lineRule="exact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  <w:position w:val="1"/>
        </w:rPr>
        <w:t>))</w:t>
      </w:r>
      <w:r>
        <w:rPr>
          <w:rFonts w:ascii="Courier New" w:hAnsi="Courier New" w:cs="Courier New" w:eastAsia="Courier New"/>
          <w:sz w:val="14"/>
          <w:szCs w:val="14"/>
          <w:spacing w:val="-2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4"/>
          <w:szCs w:val="14"/>
          <w:spacing w:val="1"/>
          <w:w w:val="100"/>
          <w:position w:val="1"/>
        </w:rPr>
        <w:t>{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  <w:position w:val="1"/>
        </w:rPr>
        <w:t>return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6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  <w:i/>
          <w:position w:val="1"/>
        </w:rPr>
        <w:t>false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1"/>
        </w:rPr>
        <w:t>;}}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return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5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  <w:i/>
        </w:rPr>
        <w:t>tru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1"/>
          <w:w w:val="100"/>
          <w:i/>
        </w:rPr>
        <w:t>e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;}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message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6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: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'Violation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-8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of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-2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independence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-10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of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-2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objective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2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&lt;'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+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3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  <w:i/>
        </w:rPr>
        <w:t>self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.ObjectiveReference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19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+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'&gt;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-2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in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-2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Table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-4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&lt;'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-2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+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  <w:i/>
        </w:rPr>
        <w:t>sel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1"/>
          <w:w w:val="100"/>
          <w:i/>
        </w:rPr>
        <w:t>f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.Table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1"/>
          <w:w w:val="100"/>
        </w:rPr>
        <w:t>+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</w:rPr>
        <w:t>'&gt;'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-3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}}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operation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8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Objective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getPerformers()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0" w:after="0" w:line="241" w:lineRule="auto"/>
        <w:ind w:right="178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{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</w:rPr>
        <w:t>var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3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activities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8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:=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activity.allInstances.select(a|a.ObjectiveSatisfied.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exists(obj|obj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12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=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1"/>
          <w:w w:val="100"/>
        </w:rPr>
        <w:t> 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0"/>
          <w:w w:val="100"/>
          <w:i/>
        </w:rPr>
        <w:t>sel</w:t>
      </w:r>
      <w:r>
        <w:rPr>
          <w:rFonts w:ascii="Courier New" w:hAnsi="Courier New" w:cs="Courier New" w:eastAsia="Courier New"/>
          <w:sz w:val="14"/>
          <w:szCs w:val="14"/>
          <w:color w:val="2900FF"/>
          <w:spacing w:val="1"/>
          <w:w w:val="100"/>
          <w:i/>
        </w:rPr>
        <w:t>f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  <w:t>));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5" w:lineRule="exact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  <w:position w:val="1"/>
        </w:rPr>
        <w:t>var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3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1"/>
        </w:rPr>
        <w:t>people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-5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1"/>
        </w:rPr>
        <w:t>:=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2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activities.collect(a|a.Role).flatten().collect(r|r.P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  <w:t>eformer).flatten();</w:t>
      </w:r>
      <w:r>
        <w:rPr>
          <w:rFonts w:ascii="Courier New" w:hAnsi="Courier New" w:cs="Courier New" w:eastAsia="Courier New"/>
          <w:sz w:val="14"/>
          <w:szCs w:val="14"/>
          <w:spacing w:val="0"/>
          <w:w w:val="100"/>
        </w:rPr>
      </w:r>
    </w:p>
    <w:p>
      <w:pPr>
        <w:spacing w:before="0" w:after="0" w:line="156" w:lineRule="exact"/>
        <w:ind w:left="245" w:right="-20"/>
        <w:jc w:val="left"/>
        <w:rPr>
          <w:rFonts w:ascii="Courier New" w:hAnsi="Courier New" w:cs="Courier New" w:eastAsia="Courier New"/>
          <w:sz w:val="14"/>
          <w:szCs w:val="14"/>
        </w:rPr>
      </w:pPr>
      <w:rPr/>
      <w:r>
        <w:rPr/>
        <w:pict>
          <v:group style="position:absolute;margin-left:316.079987pt;margin-top:10.378742pt;width:225.36pt;height:.1pt;mso-position-horizontal-relative:page;mso-position-vertical-relative:paragraph;z-index:-1308" coordorigin="6322,208" coordsize="4507,2">
            <v:shape style="position:absolute;left:6322;top:208;width:4507;height:2" coordorigin="6322,208" coordsize="4507,0" path="m6322,208l10829,208e" filled="f" stroked="t" strokeweight=".82pt" strokecolor="#000000">
              <v:path arrowok="t"/>
            </v:shape>
          </v:group>
          <w10:wrap type="none"/>
        </w:pict>
      </w:r>
      <w:r>
        <w:rPr>
          <w:rFonts w:ascii="Courier New" w:hAnsi="Courier New" w:cs="Courier New" w:eastAsia="Courier New"/>
          <w:sz w:val="14"/>
          <w:szCs w:val="14"/>
          <w:color w:val="7E0054"/>
          <w:spacing w:val="0"/>
          <w:w w:val="100"/>
          <w:b/>
          <w:bCs/>
          <w:position w:val="1"/>
        </w:rPr>
        <w:t>return</w:t>
      </w:r>
      <w:r>
        <w:rPr>
          <w:rFonts w:ascii="Courier New" w:hAnsi="Courier New" w:cs="Courier New" w:eastAsia="Courier New"/>
          <w:sz w:val="14"/>
          <w:szCs w:val="14"/>
          <w:color w:val="7E0054"/>
          <w:spacing w:val="-5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1"/>
        </w:rPr>
        <w:t>people.flatten();}</w:t>
      </w:r>
      <w:r>
        <w:rPr>
          <w:rFonts w:ascii="Courier New" w:hAnsi="Courier New" w:cs="Courier New" w:eastAsia="Courier New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87" w:right="212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6.079987pt;margin-top:-1.660114pt;width:225.36pt;height:.1pt;mso-position-horizontal-relative:page;mso-position-vertical-relative:paragraph;z-index:-1307" coordorigin="6322,-33" coordsize="4507,2">
            <v:shape style="position:absolute;left:6322;top:-33;width:4507;height:2" coordorigin="6322,-33" coordsize="4507,0" path="m6322,-33l10829,-33e" filled="f" stroked="t" strokeweight=".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8: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aly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99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8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rithm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erlap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rithm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780" w:bottom="280" w:left="1320" w:right="1300"/>
          <w:cols w:num="2" w:equalWidth="0">
            <w:col w:w="4573" w:space="458"/>
            <w:col w:w="4589"/>
          </w:cols>
        </w:sectPr>
      </w:pPr>
      <w:rPr/>
    </w:p>
    <w:p>
      <w:pPr>
        <w:spacing w:before="78" w:after="0" w:line="240" w:lineRule="auto"/>
        <w:ind w:left="120" w:right="62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5.2.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53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OCOMO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Sca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ojec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Facto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oduc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Platfo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Facto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icro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iliar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accordi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7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77.007851pt;height:169.0875pt;mso-position-horizontal-relative:char;mso-position-vertical-relative:line" type="#_x0000_t75">
            <v:imagedata r:id="rId2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9: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Inte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ion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COMO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II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Scaling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40" w:lineRule="auto"/>
        <w:ind w:left="1002" w:right="86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Driv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ject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9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ac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99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99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65" w:right="-6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120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‘Devel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Flexi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ility’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‘Devel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Flexi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ility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ner: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ess,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evel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flexi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ility,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itect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cohe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3" w:after="0" w:line="239" w:lineRule="auto"/>
        <w:ind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allocate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icro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764" w:right="86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×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i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6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ities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criptio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dictate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dicators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el),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dicators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11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5.3.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Proc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Relia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Evi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7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24.570496pt;margin-top:122.466225pt;width:208.379pt;height:67.859pt;mso-position-horizontal-relative:page;mso-position-vertical-relative:paragraph;z-index:-1306" coordorigin="6491,2449" coordsize="4168,1357">
            <v:group style="position:absolute;left:8321;top:2860;width:936;height:535" coordorigin="8321,2860" coordsize="936,535">
              <v:shape style="position:absolute;left:8321;top:2860;width:936;height:535" coordorigin="8321,2860" coordsize="936,535" path="m8321,3396l9257,3396,9257,2860,8321,2860,8321,3396e" filled="t" fillcolor="#E7EDF6" stroked="f">
                <v:path arrowok="t"/>
                <v:fill/>
              </v:shape>
            </v:group>
            <v:group style="position:absolute;left:8321;top:2860;width:936;height:535" coordorigin="8321,2860" coordsize="936,535">
              <v:shape style="position:absolute;left:8321;top:2860;width:936;height:535" coordorigin="8321,2860" coordsize="936,535" path="m8321,3396l9257,3396,9257,2860,8321,2860,8321,3396xe" filled="f" stroked="t" strokeweight=".113pt" strokecolor="#000000">
                <v:path arrowok="t"/>
              </v:shape>
              <v:shape style="position:absolute;left:8587;top:2944;width:422;height:245" type="#_x0000_t75">
                <v:imagedata r:id="rId26" o:title=""/>
              </v:shape>
              <v:shape style="position:absolute;left:8570;top:3076;width:442;height:259" type="#_x0000_t75">
                <v:imagedata r:id="rId27" o:title=""/>
              </v:shape>
              <v:shape style="position:absolute;left:8446;top:3216;width:691;height:310" type="#_x0000_t75">
                <v:imagedata r:id="rId28" o:title=""/>
              </v:shape>
            </v:group>
            <v:group style="position:absolute;left:7872;top:2942;width:326;height:2" coordorigin="7872,2942" coordsize="326,2">
              <v:shape style="position:absolute;left:7872;top:2942;width:326;height:2" coordorigin="7872,2942" coordsize="326,0" path="m7872,2942l8198,2942e" filled="f" stroked="t" strokeweight="1.019000pt" strokecolor="#4576BE">
                <v:path arrowok="t"/>
              </v:shape>
            </v:group>
            <v:group style="position:absolute;left:8189;top:2896;width:132;height:89" coordorigin="8189,2896" coordsize="132,89">
              <v:shape style="position:absolute;left:8189;top:2896;width:132;height:89" coordorigin="8189,2896" coordsize="132,89" path="m8189,2896l8189,2985,8321,2942,8189,2896e" filled="t" fillcolor="#4576BE" stroked="f">
                <v:path arrowok="t"/>
                <v:fill/>
              </v:shape>
            </v:group>
            <v:group style="position:absolute;left:6502;top:2942;width:442;height:2" coordorigin="6502,2942" coordsize="442,2">
              <v:shape style="position:absolute;left:6502;top:2942;width:442;height:2" coordorigin="6502,2942" coordsize="442,0" path="m6502,2942l6943,2942e" filled="f" stroked="t" strokeweight="1.019000pt" strokecolor="#4576BE">
                <v:path arrowok="t"/>
              </v:shape>
              <v:shape style="position:absolute;left:6950;top:2901;width:922;height:259" type="#_x0000_t75">
                <v:imagedata r:id="rId29" o:title=""/>
              </v:shape>
            </v:group>
            <v:group style="position:absolute;left:7865;top:3127;width:334;height:2" coordorigin="7865,3127" coordsize="334,2">
              <v:shape style="position:absolute;left:7865;top:3127;width:334;height:2" coordorigin="7865,3127" coordsize="334,0" path="m7865,3127l8198,3127e" filled="f" stroked="t" strokeweight="1.019000pt" strokecolor="#4576BE">
                <v:path arrowok="t"/>
              </v:shape>
            </v:group>
            <v:group style="position:absolute;left:6502;top:3127;width:449;height:2" coordorigin="6502,3127" coordsize="449,2">
              <v:shape style="position:absolute;left:6502;top:3127;width:449;height:2" coordorigin="6502,3127" coordsize="449,0" path="m6502,3127l6950,3127e" filled="f" stroked="t" strokeweight="1.019000pt" strokecolor="#4576BE">
                <v:path arrowok="t"/>
              </v:shape>
            </v:group>
            <v:group style="position:absolute;left:8189;top:3084;width:132;height:89" coordorigin="8189,3084" coordsize="132,89">
              <v:shape style="position:absolute;left:8189;top:3084;width:132;height:89" coordorigin="8189,3084" coordsize="132,89" path="m8189,3084l8189,3172,8321,3127,8189,3084e" filled="t" fillcolor="#4576BE" stroked="f">
                <v:path arrowok="t"/>
                <v:fill/>
              </v:shape>
            </v:group>
            <v:group style="position:absolute;left:6950;top:3072;width:914;height:113" coordorigin="6950,3072" coordsize="914,113">
              <v:shape style="position:absolute;left:6950;top:3072;width:914;height:113" coordorigin="6950,3072" coordsize="914,113" path="m6950,3184l7865,3184,7865,3072,6950,3072,6950,3184e" filled="t" fillcolor="#FFFFFF" stroked="f">
                <v:path arrowok="t"/>
                <v:fill/>
              </v:shape>
              <v:shape style="position:absolute;left:6962;top:3088;width:902;height:202" type="#_x0000_t75">
                <v:imagedata r:id="rId30" o:title=""/>
              </v:shape>
            </v:group>
            <v:group style="position:absolute;left:8129;top:3314;width:70;height:2" coordorigin="8129,3314" coordsize="70,2">
              <v:shape style="position:absolute;left:8129;top:3314;width:70;height:2" coordorigin="8129,3314" coordsize="70,0" path="m8129,3314l8198,3314e" filled="f" stroked="t" strokeweight="1.019000pt" strokecolor="#4576BE">
                <v:path arrowok="t"/>
              </v:shape>
            </v:group>
            <v:group style="position:absolute;left:8189;top:3271;width:132;height:89" coordorigin="8189,3271" coordsize="132,89">
              <v:shape style="position:absolute;left:8189;top:3271;width:132;height:89" coordorigin="8189,3271" coordsize="132,89" path="m8189,3271l8189,3360,8321,3314,8189,3271e" filled="t" fillcolor="#4576BE" stroked="f">
                <v:path arrowok="t"/>
                <v:fill/>
              </v:shape>
            </v:group>
            <v:group style="position:absolute;left:6502;top:3314;width:185;height:2" coordorigin="6502,3314" coordsize="185,2">
              <v:shape style="position:absolute;left:6502;top:3314;width:185;height:2" coordorigin="6502,3314" coordsize="185,0" path="m6502,3314l6686,3314e" filled="f" stroked="t" strokeweight="1.019000pt" strokecolor="#4576BE">
                <v:path arrowok="t"/>
              </v:shape>
            </v:group>
            <v:group style="position:absolute;left:6686;top:3259;width:1442;height:113" coordorigin="6686,3259" coordsize="1442,113">
              <v:shape style="position:absolute;left:6686;top:3259;width:1442;height:113" coordorigin="6686,3259" coordsize="1442,113" path="m6686,3372l8129,3372,8129,3259,6686,3259,6686,3372e" filled="t" fillcolor="#FFFFFF" stroked="f">
                <v:path arrowok="t"/>
                <v:fill/>
              </v:shape>
              <v:shape style="position:absolute;left:6694;top:3276;width:1440;height:259" type="#_x0000_t75">
                <v:imagedata r:id="rId31" o:title=""/>
              </v:shape>
            </v:group>
            <v:group style="position:absolute;left:9257;top:3033;width:168;height:2" coordorigin="9257,3033" coordsize="168,2">
              <v:shape style="position:absolute;left:9257;top:3033;width:168;height:2" coordorigin="9257,3033" coordsize="168,0" path="m9257,3033l9425,3033e" filled="f" stroked="t" strokeweight="1.019000pt" strokecolor="#4576BE">
                <v:path arrowok="t"/>
              </v:shape>
            </v:group>
            <v:group style="position:absolute;left:10474;top:3033;width:53;height:2" coordorigin="10474,3033" coordsize="53,2">
              <v:shape style="position:absolute;left:10474;top:3033;width:53;height:2" coordorigin="10474,3033" coordsize="53,0" path="m10474,3033l10526,3033e" filled="f" stroked="t" strokeweight="1.019000pt" strokecolor="#4576BE">
                <v:path arrowok="t"/>
              </v:shape>
            </v:group>
            <v:group style="position:absolute;left:10517;top:2990;width:132;height:89" coordorigin="10517,2990" coordsize="132,89">
              <v:shape style="position:absolute;left:10517;top:2990;width:132;height:89" coordorigin="10517,2990" coordsize="132,89" path="m10517,2990l10517,3079,10649,3033,10517,2990e" filled="t" fillcolor="#4576BE" stroked="f">
                <v:path arrowok="t"/>
                <v:fill/>
              </v:shape>
              <v:shape style="position:absolute;left:9434;top:2995;width:1056;height:259" type="#_x0000_t75">
                <v:imagedata r:id="rId32" o:title=""/>
              </v:shape>
            </v:group>
            <v:group style="position:absolute;left:10387;top:3220;width:139;height:2" coordorigin="10387,3220" coordsize="139,2">
              <v:shape style="position:absolute;left:10387;top:3220;width:139;height:2" coordorigin="10387,3220" coordsize="139,0" path="m10387,3220l10526,3220e" filled="f" stroked="t" strokeweight="1.019000pt" strokecolor="#4576BE">
                <v:path arrowok="t"/>
              </v:shape>
            </v:group>
            <v:group style="position:absolute;left:9257;top:3220;width:254;height:2" coordorigin="9257,3220" coordsize="254,2">
              <v:shape style="position:absolute;left:9257;top:3220;width:254;height:2" coordorigin="9257,3220" coordsize="254,0" path="m9257,3220l9511,3220e" filled="f" stroked="t" strokeweight="1.019000pt" strokecolor="#4576BE">
                <v:path arrowok="t"/>
              </v:shape>
            </v:group>
            <v:group style="position:absolute;left:10517;top:3177;width:132;height:89" coordorigin="10517,3177" coordsize="132,89">
              <v:shape style="position:absolute;left:10517;top:3177;width:132;height:89" coordorigin="10517,3177" coordsize="132,89" path="m10517,3177l10517,3266,10649,3220,10517,3177e" filled="t" fillcolor="#4576BE" stroked="f">
                <v:path arrowok="t"/>
                <v:fill/>
              </v:shape>
            </v:group>
            <v:group style="position:absolute;left:9511;top:3165;width:876;height:113" coordorigin="9511,3165" coordsize="876,113">
              <v:shape style="position:absolute;left:9511;top:3165;width:876;height:113" coordorigin="9511,3165" coordsize="876,113" path="m9511,3278l10387,3278,10387,3165,9511,3165,9511,3278e" filled="t" fillcolor="#FFFFFF" stroked="f">
                <v:path arrowok="t"/>
                <v:fill/>
              </v:shape>
              <v:shape style="position:absolute;left:9518;top:3182;width:883;height:202" type="#_x0000_t75">
                <v:imagedata r:id="rId33" o:title=""/>
              </v:shape>
            </v:group>
            <v:group style="position:absolute;left:6502;top:3422;width:1702;height:374" coordorigin="6502,3422" coordsize="1702,374">
              <v:shape style="position:absolute;left:6502;top:3422;width:1702;height:374" coordorigin="6502,3422" coordsize="1702,374" path="m6502,3796l8203,3422e" filled="f" stroked="t" strokeweight="1.019000pt" strokecolor="#329865">
                <v:path arrowok="t"/>
              </v:shape>
            </v:group>
            <v:group style="position:absolute;left:8182;top:3381;width:139;height:86" coordorigin="8182,3381" coordsize="139,86">
              <v:shape style="position:absolute;left:8182;top:3381;width:139;height:86" coordorigin="8182,3381" coordsize="139,86" path="m8182,3381l8201,3468,8321,3396,8182,3381e" filled="t" fillcolor="#329865" stroked="f">
                <v:path arrowok="t"/>
                <v:fill/>
              </v:shape>
            </v:group>
            <v:group style="position:absolute;left:7195;top:3540;width:425;height:113" coordorigin="7195,3540" coordsize="425,113">
              <v:shape style="position:absolute;left:7195;top:3540;width:425;height:113" coordorigin="7195,3540" coordsize="425,113" path="m7195,3652l7620,3652,7620,3540,7195,3540,7195,3652e" filled="t" fillcolor="#FFFFFF" stroked="f">
                <v:path arrowok="t"/>
                <v:fill/>
              </v:shape>
              <v:shape style="position:absolute;left:7205;top:3556;width:422;height:202" type="#_x0000_t75">
                <v:imagedata r:id="rId34" o:title=""/>
              </v:shape>
            </v:group>
            <v:group style="position:absolute;left:6641;top:2460;width:1562;height:372" coordorigin="6641,2460" coordsize="1562,372">
              <v:shape style="position:absolute;left:6641;top:2460;width:1562;height:372" coordorigin="6641,2460" coordsize="1562,372" path="m6641,2460l8203,2832e" filled="f" stroked="t" strokeweight="1.019000pt" strokecolor="#FF9800">
                <v:path arrowok="t"/>
              </v:shape>
            </v:group>
            <v:group style="position:absolute;left:8182;top:2786;width:139;height:86" coordorigin="8182,2786" coordsize="139,86">
              <v:shape style="position:absolute;left:8182;top:2786;width:139;height:86" coordorigin="8182,2786" coordsize="139,86" path="m8203,2786l8182,2872,8321,2860,8203,2786e" filled="t" fillcolor="#FF9800" stroked="f">
                <v:path arrowok="t"/>
                <v:fill/>
              </v:shape>
            </v:group>
            <v:group style="position:absolute;left:7164;top:2604;width:629;height:113" coordorigin="7164,2604" coordsize="629,113">
              <v:shape style="position:absolute;left:7164;top:2604;width:629;height:113" coordorigin="7164,2604" coordsize="629,113" path="m7164,2716l7793,2716,7793,2604,7164,2604,7164,2716e" filled="t" fillcolor="#FFFFFF" stroked="f">
                <v:path arrowok="t"/>
                <v:fill/>
              </v:shape>
              <v:shape style="position:absolute;left:7169;top:2620;width:254;height:202" type="#_x0000_t75">
                <v:imagedata r:id="rId35" o:title=""/>
              </v:shape>
              <v:shape style="position:absolute;left:7457;top:2620;width:346;height:202" type="#_x0000_t75">
                <v:imagedata r:id="rId36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capt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10).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2" w:right="49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0: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ti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input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outputs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paper,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Hazard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(FP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pact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000" w:top="1360" w:bottom="1200" w:left="1320" w:right="1320"/>
          <w:pgSz w:w="12240" w:h="15840"/>
          <w:cols w:num="2" w:equalWidth="0">
            <w:col w:w="4573" w:space="458"/>
            <w:col w:w="4569"/>
          </w:cols>
        </w:sectPr>
      </w:pPr>
      <w:rPr/>
    </w:p>
    <w:p>
      <w:pPr>
        <w:spacing w:before="73" w:after="0" w:line="240" w:lineRule="auto"/>
        <w:ind w:left="120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5.3.1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ilu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cepts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AZOP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niq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acilit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Less,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Sy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Requ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eme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one’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ulte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re/les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late/e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te/e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lack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1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470001pt;margin-top:11.734766pt;width:225.39002pt;height:118.53997pt;mso-position-horizontal-relative:page;mso-position-vertical-relative:paragraph;z-index:-1305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170" w:hRule="exact"/>
                    </w:trPr>
                    <w:tc>
                      <w:tcPr>
                        <w:tcW w:w="1056" w:type="dxa"/>
                        <w:tcBorders>
                          <w:top w:val="single" w:sz="4.639840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ti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vi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y: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39840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5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8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ui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1056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tp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Rev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llo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ca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wa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1056" w:type="dxa"/>
                        <w:tcBorders>
                          <w:top w:val="single" w:sz="4.64008" w:space="0" w:color="000000"/>
                          <w:bottom w:val="single" w:sz="4.6398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4008" w:space="0" w:color="000000"/>
                          <w:bottom w:val="single" w:sz="4.639840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i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i/>
                          </w:rPr>
                          <w:t>one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tcW w:w="1056" w:type="dxa"/>
                        <w:tcBorders>
                          <w:top w:val="single" w:sz="4.639840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240" w:lineRule="auto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Devia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39840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5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056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ss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le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pe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ces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il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ili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9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uir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1056" w:type="dxa"/>
                        <w:tcBorders>
                          <w:top w:val="single" w:sz="4.64008" w:space="0" w:color="000000"/>
                          <w:bottom w:val="single" w:sz="4.6398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Co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4008" w:space="0" w:color="000000"/>
                          <w:bottom w:val="single" w:sz="4.639840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nfid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in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tw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uir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Not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5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DO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17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7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objec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ive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-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3,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1)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tcW w:w="1056" w:type="dxa"/>
                        <w:tcBorders>
                          <w:top w:val="single" w:sz="4.639840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Ac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red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39840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0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4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gi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8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5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9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tw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nd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tw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cesses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2" w:after="0" w:line="240" w:lineRule="auto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4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ui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ts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1056" w:type="dxa"/>
                        <w:tcBorders>
                          <w:top w:val="single" w:sz="4.64008" w:space="0" w:color="000000"/>
                          <w:bottom w:val="single" w:sz="4.6398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veri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4008" w:space="0" w:color="000000"/>
                          <w:bottom w:val="single" w:sz="4.639840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1056" w:type="dxa"/>
                        <w:tcBorders>
                          <w:top w:val="single" w:sz="4.639840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2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il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ty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39840" w:space="0" w:color="000000"/>
                          <w:bottom w:val="single" w:sz="4.64008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oba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100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tcW w:w="1056" w:type="dxa"/>
                        <w:tcBorders>
                          <w:top w:val="single" w:sz="4.64008" w:space="0" w:color="000000"/>
                          <w:bottom w:val="single" w:sz="4.6398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Ri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425" w:type="dxa"/>
                        <w:tcBorders>
                          <w:top w:val="single" w:sz="4.64008" w:space="0" w:color="000000"/>
                          <w:bottom w:val="single" w:sz="4.639840" w:space="0" w:color="000000"/>
                          <w:left w:val="single" w:sz="4.640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56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</w:rPr>
                          <w:t>III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3: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z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ard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3" w:after="0" w:line="240" w:lineRule="auto"/>
        <w:ind w:right="1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corporate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Fac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apabilit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apabilit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Expe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AEXP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Platfo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Expe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PEXP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anguag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Expe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Analy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apabilit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tile),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obab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7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04.737838pt;height:172.77pt;mso-position-horizontal-relative:char;mso-position-vertical-relative:line" type="#_x0000_t75">
            <v:imagedata r:id="rId3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74" w:right="37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1: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ail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99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6" w:lineRule="exact"/>
        <w:ind w:left="354" w:right="560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589996pt;margin-top:11.60988pt;width:234.629985pt;height:61.18001pt;mso-position-horizontal-relative:page;mso-position-vertical-relative:paragraph;z-index:-1304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170" w:hRule="exact"/>
                    </w:trPr>
                    <w:tc>
                      <w:tcPr>
                        <w:tcW w:w="1080" w:type="dxa"/>
                        <w:vMerge w:val="restart"/>
                        <w:tcBorders>
                          <w:top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72" w:after="0" w:line="240" w:lineRule="auto"/>
                          <w:ind w:left="215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Fre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1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  <w:b/>
                            <w:bCs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3586" w:type="dxa"/>
                        <w:gridSpan w:val="4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39840" w:space="0" w:color="000000"/>
                        </w:tcBorders>
                      </w:tcPr>
                      <w:p>
                        <w:pPr>
                          <w:spacing w:before="0" w:after="0" w:line="159" w:lineRule="exact"/>
                          <w:ind w:left="1328" w:right="1316"/>
                          <w:jc w:val="center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99"/>
                            <w:b/>
                            <w:bCs/>
                          </w:rPr>
                          <w:t>Co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99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99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99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2"/>
                            <w:w w:val="99"/>
                            <w:b/>
                            <w:bCs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99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3"/>
                            <w:w w:val="99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-3"/>
                            <w:w w:val="99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99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1"/>
                            <w:w w:val="99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99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49" w:hRule="exact"/>
                    </w:trPr>
                    <w:tc>
                      <w:tcPr>
                        <w:tcW w:w="1080" w:type="dxa"/>
                        <w:vMerge/>
                        <w:tcBorders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81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22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Se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vere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229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3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itic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2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22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2"/>
                            <w:w w:val="100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3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inal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39840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221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Ne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2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igi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3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2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46" w:hRule="exact"/>
                    </w:trPr>
                    <w:tc>
                      <w:tcPr>
                        <w:tcW w:w="108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  <w:b/>
                            <w:bCs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3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  <w:b/>
                            <w:bCs/>
                          </w:rPr>
                          <w:t>nt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3" w:lineRule="exact"/>
                          <w:ind w:left="349" w:right="33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I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3" w:lineRule="exact"/>
                          <w:ind w:left="376" w:right="359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I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3" w:lineRule="exact"/>
                          <w:ind w:left="414" w:right="39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I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39840" w:space="0" w:color="000000"/>
                        </w:tcBorders>
                        <w:shd w:val="clear" w:color="auto" w:fill="E0E0E0"/>
                      </w:tcPr>
                      <w:p>
                        <w:pPr>
                          <w:spacing w:before="0" w:after="0" w:line="133" w:lineRule="exact"/>
                          <w:ind w:left="409" w:right="389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49" w:hRule="exact"/>
                    </w:trPr>
                    <w:tc>
                      <w:tcPr>
                        <w:tcW w:w="108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7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3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obab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2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349" w:right="33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I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376" w:right="359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I</w:t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E0E0E0"/>
                      </w:tcPr>
                      <w:p>
                        <w:pPr>
                          <w:spacing w:before="0" w:after="0" w:line="135" w:lineRule="exact"/>
                          <w:ind w:left="395" w:right="372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39840" w:space="0" w:color="000000"/>
                        </w:tcBorders>
                        <w:shd w:val="clear" w:color="auto" w:fill="7F7F7F"/>
                      </w:tcPr>
                      <w:p>
                        <w:pPr>
                          <w:spacing w:before="0" w:after="0" w:line="135" w:lineRule="exact"/>
                          <w:ind w:left="390" w:right="367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49" w:hRule="exact"/>
                    </w:trPr>
                    <w:tc>
                      <w:tcPr>
                        <w:tcW w:w="108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Occa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1"/>
                            <w:w w:val="100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ional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3" w:lineRule="exact"/>
                          <w:ind w:left="349" w:right="33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  <w:t>I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E0E0E0"/>
                      </w:tcPr>
                      <w:p>
                        <w:pPr>
                          <w:spacing w:before="0" w:after="0" w:line="133" w:lineRule="exact"/>
                          <w:ind w:left="356" w:right="336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7F7F7F"/>
                      </w:tcPr>
                      <w:p>
                        <w:pPr>
                          <w:spacing w:before="0" w:after="0" w:line="133" w:lineRule="exact"/>
                          <w:ind w:left="373" w:right="353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39840" w:space="0" w:color="000000"/>
                        </w:tcBorders>
                        <w:shd w:val="clear" w:color="auto" w:fill="7F7F7F"/>
                      </w:tcPr>
                      <w:p>
                        <w:pPr>
                          <w:spacing w:before="0" w:after="0" w:line="133" w:lineRule="exact"/>
                          <w:ind w:left="390" w:right="368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46" w:hRule="exact"/>
                    </w:trPr>
                    <w:tc>
                      <w:tcPr>
                        <w:tcW w:w="108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Re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2"/>
                            <w:w w:val="100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E0E0E0"/>
                      </w:tcPr>
                      <w:p>
                        <w:pPr>
                          <w:spacing w:before="0" w:after="0" w:line="133" w:lineRule="exact"/>
                          <w:ind w:left="330" w:right="312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8C8C8C"/>
                      </w:tcPr>
                      <w:p>
                        <w:pPr>
                          <w:spacing w:before="0" w:after="0" w:line="133" w:lineRule="exact"/>
                          <w:ind w:left="337" w:right="31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7F7F7F"/>
                      </w:tcPr>
                      <w:p>
                        <w:pPr>
                          <w:spacing w:before="0" w:after="0" w:line="133" w:lineRule="exact"/>
                          <w:ind w:left="373" w:right="353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39840" w:space="0" w:color="000000"/>
                        </w:tcBorders>
                        <w:shd w:val="clear" w:color="auto" w:fill="585858"/>
                      </w:tcPr>
                      <w:p>
                        <w:pPr>
                          <w:spacing w:before="0" w:after="0" w:line="133" w:lineRule="exact"/>
                          <w:ind w:left="385" w:right="367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49" w:hRule="exact"/>
                    </w:trPr>
                    <w:tc>
                      <w:tcPr>
                        <w:tcW w:w="108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7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1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2"/>
                            <w:w w:val="100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3"/>
                            <w:w w:val="100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3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oba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3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2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7F7F7F"/>
                      </w:tcPr>
                      <w:p>
                        <w:pPr>
                          <w:spacing w:before="0" w:after="0" w:line="135" w:lineRule="exact"/>
                          <w:ind w:left="311" w:right="291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7F7F7F"/>
                      </w:tcPr>
                      <w:p>
                        <w:pPr>
                          <w:spacing w:before="0" w:after="0" w:line="135" w:lineRule="exact"/>
                          <w:ind w:left="337" w:right="315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III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585858"/>
                      </w:tcPr>
                      <w:p>
                        <w:pPr>
                          <w:spacing w:before="0" w:after="0" w:line="135" w:lineRule="exact"/>
                          <w:ind w:left="371" w:right="350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4.64008" w:space="0" w:color="000000"/>
                          <w:bottom w:val="single" w:sz="4.64008" w:space="0" w:color="000000"/>
                          <w:left w:val="single" w:sz="4.64008" w:space="0" w:color="000000"/>
                          <w:right w:val="single" w:sz="4.639840" w:space="0" w:color="000000"/>
                        </w:tcBorders>
                        <w:shd w:val="clear" w:color="auto" w:fill="585858"/>
                      </w:tcPr>
                      <w:p>
                        <w:pPr>
                          <w:spacing w:before="0" w:after="0" w:line="135" w:lineRule="exact"/>
                          <w:ind w:left="385" w:right="366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49" w:hRule="exact"/>
                    </w:trPr>
                    <w:tc>
                      <w:tcPr>
                        <w:tcW w:w="1080" w:type="dxa"/>
                        <w:tcBorders>
                          <w:top w:val="single" w:sz="4.64008" w:space="0" w:color="000000"/>
                          <w:bottom w:val="single" w:sz="4.640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</w:tcPr>
                      <w:p>
                        <w:pPr>
                          <w:spacing w:before="0" w:after="0" w:line="135" w:lineRule="exact"/>
                          <w:ind w:left="102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1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2"/>
                            <w:w w:val="100"/>
                            <w:b/>
                            <w:bCs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3"/>
                            <w:w w:val="100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-2"/>
                            <w:w w:val="100"/>
                            <w:b/>
                            <w:bCs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.64008" w:space="0" w:color="000000"/>
                          <w:bottom w:val="single" w:sz="4.640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585858"/>
                      </w:tcPr>
                      <w:p>
                        <w:pPr>
                          <w:spacing w:before="0" w:after="0" w:line="133" w:lineRule="exact"/>
                          <w:ind w:left="306" w:right="290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4.64008" w:space="0" w:color="000000"/>
                          <w:bottom w:val="single" w:sz="4.640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585858"/>
                      </w:tcPr>
                      <w:p>
                        <w:pPr>
                          <w:spacing w:before="0" w:after="0" w:line="133" w:lineRule="exact"/>
                          <w:ind w:left="332" w:right="314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38" w:type="dxa"/>
                        <w:tcBorders>
                          <w:top w:val="single" w:sz="4.64008" w:space="0" w:color="000000"/>
                          <w:bottom w:val="single" w:sz="4.640" w:space="0" w:color="000000"/>
                          <w:left w:val="single" w:sz="4.64008" w:space="0" w:color="000000"/>
                          <w:right w:val="single" w:sz="4.64008" w:space="0" w:color="000000"/>
                        </w:tcBorders>
                        <w:shd w:val="clear" w:color="auto" w:fill="585858"/>
                      </w:tcPr>
                      <w:p>
                        <w:pPr>
                          <w:spacing w:before="0" w:after="0" w:line="133" w:lineRule="exact"/>
                          <w:ind w:left="371" w:right="350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single" w:sz="4.64008" w:space="0" w:color="000000"/>
                          <w:bottom w:val="single" w:sz="4.640" w:space="0" w:color="000000"/>
                          <w:left w:val="single" w:sz="4.64008" w:space="0" w:color="000000"/>
                          <w:right w:val="single" w:sz="4.639840" w:space="0" w:color="000000"/>
                        </w:tcBorders>
                        <w:shd w:val="clear" w:color="auto" w:fill="585858"/>
                      </w:tcPr>
                      <w:p>
                        <w:pPr>
                          <w:spacing w:before="0" w:after="0" w:line="133" w:lineRule="exact"/>
                          <w:ind w:left="385" w:right="367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1"/>
                            <w:w w:val="100"/>
                          </w:rPr>
                          <w:t>IV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le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4: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ive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Risk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  <w:position w:val="-1"/>
        </w:rPr>
        <w:t>Clas</w:t>
      </w:r>
      <w:r>
        <w:rPr>
          <w:rFonts w:ascii="Arial" w:hAnsi="Arial" w:cs="Arial" w:eastAsia="Arial"/>
          <w:sz w:val="20"/>
          <w:szCs w:val="20"/>
          <w:spacing w:val="2"/>
          <w:w w:val="99"/>
          <w:b/>
          <w:bCs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  <w:position w:val="-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  <w:position w:val="-1"/>
        </w:rPr>
        <w:t>ica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pgMar w:header="0" w:footer="1000" w:top="1360" w:bottom="1200" w:left="1320" w:right="1220"/>
          <w:pgSz w:w="12240" w:h="15840"/>
          <w:cols w:num="2" w:equalWidth="0">
            <w:col w:w="4572" w:space="458"/>
            <w:col w:w="4670"/>
          </w:cols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780" w:bottom="280" w:left="1320" w:right="1220"/>
        </w:sectPr>
      </w:pPr>
      <w:rPr/>
    </w:p>
    <w:p>
      <w:pPr>
        <w:spacing w:before="33" w:after="0" w:line="240" w:lineRule="auto"/>
        <w:ind w:left="120" w:right="-5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addre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put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-53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activi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0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5: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Risk</w:t>
      </w:r>
      <w:r>
        <w:rPr>
          <w:rFonts w:ascii="Arial" w:hAnsi="Arial" w:cs="Arial" w:eastAsia="Arial"/>
          <w:sz w:val="20"/>
          <w:szCs w:val="20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la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-118.60322" w:type="dxa"/>
      </w:tblPr>
      <w:tblGrid/>
      <w:tr>
        <w:trPr>
          <w:trHeight w:val="173" w:hRule="exact"/>
        </w:trPr>
        <w:tc>
          <w:tcPr>
            <w:tcW w:w="898" w:type="dxa"/>
            <w:tcBorders>
              <w:top w:val="single" w:sz="4.64008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240" w:lineRule="auto"/>
              <w:ind w:left="129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Ri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3768" w:type="dxa"/>
            <w:tcBorders>
              <w:top w:val="single" w:sz="4.64008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240" w:lineRule="auto"/>
              <w:ind w:left="1420" w:right="1400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99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99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99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99"/>
                <w:b/>
                <w:bCs/>
              </w:rPr>
              <w:t>er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99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99"/>
                <w:b/>
                <w:bCs/>
              </w:rPr>
              <w:t>re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99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99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99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99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99"/>
                <w:b/>
                <w:bCs/>
              </w:rPr>
              <w:t>on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70" w:hRule="exact"/>
        </w:trPr>
        <w:tc>
          <w:tcPr>
            <w:tcW w:w="898" w:type="dxa"/>
            <w:tcBorders>
              <w:top w:val="single" w:sz="4.64008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156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3768" w:type="dxa"/>
            <w:tcBorders>
              <w:top w:val="single" w:sz="4.64008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156" w:lineRule="exact"/>
              <w:ind w:left="103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492" w:hRule="exact"/>
        </w:trPr>
        <w:tc>
          <w:tcPr>
            <w:tcW w:w="898" w:type="dxa"/>
            <w:tcBorders>
              <w:top w:val="single" w:sz="4.640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156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II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3768" w:type="dxa"/>
            <w:tcBorders>
              <w:top w:val="single" w:sz="4.640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156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k,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102" w:right="6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cos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ly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op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5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334" w:hRule="exact"/>
        </w:trPr>
        <w:tc>
          <w:tcPr>
            <w:tcW w:w="898" w:type="dxa"/>
            <w:tcBorders>
              <w:top w:val="single" w:sz="4.640" w:space="0" w:color="000000"/>
              <w:bottom w:val="single" w:sz="4.64008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156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3768" w:type="dxa"/>
            <w:tcBorders>
              <w:top w:val="single" w:sz="4.640" w:space="0" w:color="000000"/>
              <w:bottom w:val="single" w:sz="4.64008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156" w:lineRule="exact"/>
              <w:ind w:left="101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cos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cee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  <w:p>
            <w:pPr>
              <w:spacing w:before="2" w:after="0" w:line="240" w:lineRule="auto"/>
              <w:ind w:left="102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pr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5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70" w:hRule="exact"/>
        </w:trPr>
        <w:tc>
          <w:tcPr>
            <w:tcW w:w="898" w:type="dxa"/>
            <w:tcBorders>
              <w:top w:val="single" w:sz="4.64008" w:space="0" w:color="000000"/>
              <w:bottom w:val="single" w:sz="4.640" w:space="0" w:color="000000"/>
              <w:left w:val="single" w:sz="4.64008" w:space="0" w:color="000000"/>
              <w:right w:val="single" w:sz="4.639840" w:space="0" w:color="000000"/>
            </w:tcBorders>
          </w:tcPr>
          <w:p>
            <w:pPr>
              <w:spacing w:before="0" w:after="0" w:line="156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VI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3768" w:type="dxa"/>
            <w:tcBorders>
              <w:top w:val="single" w:sz="4.64008" w:space="0" w:color="000000"/>
              <w:bottom w:val="single" w:sz="4.640" w:space="0" w:color="000000"/>
              <w:left w:val="single" w:sz="4.639840" w:space="0" w:color="000000"/>
              <w:right w:val="single" w:sz="4.639840" w:space="0" w:color="000000"/>
            </w:tcBorders>
          </w:tcPr>
          <w:p>
            <w:pPr>
              <w:spacing w:before="0" w:after="0" w:line="156" w:lineRule="exact"/>
              <w:ind w:left="102" w:right="-2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Pr/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gligi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4"/>
                <w:szCs w:val="14"/>
                <w:spacing w:val="0"/>
                <w:w w:val="100"/>
              </w:rPr>
            </w:r>
          </w:p>
        </w:tc>
      </w:tr>
    </w:tbl>
    <w:p>
      <w:pPr>
        <w:spacing w:before="13" w:after="0" w:line="240" w:lineRule="auto"/>
        <w:ind w:right="16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llen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780" w:bottom="280" w:left="1320" w:right="1220"/>
          <w:cols w:num="2" w:equalWidth="0">
            <w:col w:w="4571" w:space="460"/>
            <w:col w:w="4669"/>
          </w:cols>
        </w:sectPr>
      </w:pPr>
      <w:rPr/>
    </w:p>
    <w:p>
      <w:pPr>
        <w:spacing w:before="73" w:after="0" w:line="239" w:lineRule="auto"/>
        <w:ind w:left="120" w:right="-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Here,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5.3.2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ult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agat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lcul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i.e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detect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certain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3" w:after="0" w:line="240" w:lineRule="auto"/>
        <w:ind w:right="6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Study: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Assurance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336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18.513489pt;margin-top:173.769699pt;width:220.476291pt;height:223.733pt;mso-position-horizontal-relative:page;mso-position-vertical-relative:paragraph;z-index:-1303" coordorigin="6370,3475" coordsize="4410,4475">
            <v:group style="position:absolute;left:7992;top:3480;width:1406;height:706" coordorigin="7992,3480" coordsize="1406,706">
              <v:shape style="position:absolute;left:7992;top:3480;width:1406;height:706" coordorigin="7992,3480" coordsize="1406,706" path="m9398,3480l7992,3480,7992,4185,9398,4185,9398,3480xe" filled="f" stroked="t" strokeweight=".413pt" strokecolor="#000000">
                <v:path arrowok="t"/>
              </v:shape>
            </v:group>
            <v:group style="position:absolute;left:7985;top:4185;width:710;height:396" coordorigin="7985,4185" coordsize="710,396">
              <v:shape style="position:absolute;left:7985;top:4185;width:710;height:396" coordorigin="7985,4185" coordsize="710,396" path="m8695,4185l8661,4239,8605,4269,8531,4298,8443,4327,8396,4342,8348,4358,8251,4393,8159,4435,8076,4485,8010,4546,7985,4581e" filled="f" stroked="t" strokeweight=".138pt" strokecolor="#000000">
                <v:path arrowok="t"/>
              </v:shape>
            </v:group>
            <v:group style="position:absolute;left:7349;top:4708;width:1442;height:624" coordorigin="7349,4708" coordsize="1442,624">
              <v:shape style="position:absolute;left:7349;top:4708;width:1442;height:624" coordorigin="7349,4708" coordsize="1442,624" path="m7589,4708l7349,5332,8551,5332,8791,4708,7589,4708xe" filled="f" stroked="t" strokeweight=".413pt" strokecolor="#000000">
                <v:path arrowok="t"/>
              </v:shape>
            </v:group>
            <v:group style="position:absolute;left:7942;top:4557;width:94;height:151" coordorigin="7942,4557" coordsize="94,151">
              <v:shape style="position:absolute;left:7942;top:4557;width:94;height:151" coordorigin="7942,4557" coordsize="94,151" path="m7942,4557l7951,4708,8035,4581,7942,4557e" filled="t" fillcolor="#000000" stroked="f">
                <v:path arrowok="t"/>
                <v:fill/>
              </v:shape>
            </v:group>
            <v:group style="position:absolute;left:8695;top:4185;width:1078;height:317" coordorigin="8695,4185" coordsize="1078,317">
              <v:shape style="position:absolute;left:8695;top:4185;width:1078;height:317" coordorigin="8695,4185" coordsize="1078,317" path="m8695,4185l8713,4244,8762,4286,8836,4313,8898,4325,8966,4332,9040,4336,9119,4338,9199,4339,9240,4339,9275,4339,9343,4339,9410,4341,9475,4346,9536,4354,9619,4374,9691,4408,9746,4458,9761,4479,9773,4502e" filled="f" stroked="t" strokeweight=".138pt" strokecolor="#000000">
                <v:path arrowok="t"/>
              </v:shape>
            </v:group>
            <v:group style="position:absolute;left:9151;top:4632;width:1555;height:648" coordorigin="9151,4632" coordsize="1555,648">
              <v:shape style="position:absolute;left:9151;top:4632;width:1555;height:648" coordorigin="9151,4632" coordsize="1555,648" path="m9410,4632l9151,5280,10447,5280,10706,4632,9410,4632xe" filled="f" stroked="t" strokeweight=".413pt" strokecolor="#000000">
                <v:path arrowok="t"/>
              </v:shape>
            </v:group>
            <v:group style="position:absolute;left:9725;top:4480;width:94;height:151" coordorigin="9725,4480" coordsize="94,151">
              <v:shape style="position:absolute;left:9725;top:4480;width:94;height:151" coordorigin="9725,4480" coordsize="94,151" path="m9818,4480l9725,4500,9799,4632,9818,4480e" filled="t" fillcolor="#000000" stroked="f">
                <v:path arrowok="t"/>
                <v:fill/>
              </v:shape>
            </v:group>
            <v:group style="position:absolute;left:10058;top:5292;width:389;height:130" coordorigin="10058,5292" coordsize="389,130">
              <v:shape style="position:absolute;left:10058;top:5292;width:389;height:130" coordorigin="10058,5292" coordsize="389,130" path="m10447,5292l10058,5292,10253,5421,10447,5292e" filled="t" fillcolor="#BFBFBF" stroked="f">
                <v:path arrowok="t"/>
                <v:fill/>
              </v:shape>
            </v:group>
            <v:group style="position:absolute;left:7831;top:3832;width:161;height:2" coordorigin="7831,3832" coordsize="161,2">
              <v:shape style="position:absolute;left:7831;top:3832;width:161;height:2" coordorigin="7831,3832" coordsize="161,0" path="m7992,3832l7992,3832,7841,3832,7831,3832e" filled="f" stroked="t" strokeweight=".138pt" strokecolor="#000000">
                <v:path arrowok="t"/>
              </v:shape>
            </v:group>
            <v:group style="position:absolute;left:6583;top:3556;width:1101;height:550" coordorigin="6583,3556" coordsize="1101,550">
              <v:shape style="position:absolute;left:6583;top:3556;width:1101;height:550" coordorigin="6583,3556" coordsize="1101,550" path="m6768,3556l7502,3556,7520,3558,7587,3587,7628,3632,7660,3692,7679,3764,7685,3817,7684,3846,7672,3926,7648,3994,7613,4048,7555,4094,6768,4106,6749,4105,6682,4075,6640,4030,6608,3971,6589,3899,6583,3846,6584,3817,6596,3738,6620,3669,6654,3615,6713,3569,6768,3556xe" filled="f" stroked="t" strokeweight=".413pt" strokecolor="#000000">
                <v:path arrowok="t"/>
              </v:shape>
            </v:group>
            <v:group style="position:absolute;left:7685;top:3784;width:146;height:96" coordorigin="7685,3784" coordsize="146,96">
              <v:shape style="position:absolute;left:7685;top:3784;width:146;height:96" coordorigin="7685,3784" coordsize="146,96" path="m7831,3784l7685,3832,7831,3880,7831,3784xe" filled="f" stroked="t" strokeweight=".138pt" strokecolor="#000000">
                <v:path arrowok="t"/>
              </v:shape>
            </v:group>
            <v:group style="position:absolute;left:9398;top:3832;width:130;height:2" coordorigin="9398,3832" coordsize="130,2">
              <v:shape style="position:absolute;left:9398;top:3832;width:130;height:2" coordorigin="9398,3832" coordsize="130,0" path="m9398,3832l9398,3832,9518,3832,9528,3832e" filled="f" stroked="t" strokeweight=".138pt" strokecolor="#000000">
                <v:path arrowok="t"/>
              </v:shape>
            </v:group>
            <v:group style="position:absolute;left:9675;top:3556;width:1101;height:550" coordorigin="9675,3556" coordsize="1101,550">
              <v:shape style="position:absolute;left:9675;top:3556;width:1101;height:550" coordorigin="9675,3556" coordsize="1101,550" path="m9857,3556l10591,3556,10609,3558,10676,3587,10718,3631,10750,3691,10770,3763,10776,3816,10775,3844,10763,3924,10739,3993,10704,4047,10646,4094,9857,4106,9839,4105,9772,4075,9730,4030,9699,3970,9680,3897,9675,3844,9675,3816,9687,3736,9711,3668,9746,3614,9805,3568,9857,3556xe" filled="f" stroked="t" strokeweight=".413pt" strokecolor="#000000">
                <v:path arrowok="t"/>
              </v:shape>
            </v:group>
            <v:group style="position:absolute;left:9528;top:3784;width:146;height:96" coordorigin="9528,3784" coordsize="146,96">
              <v:shape style="position:absolute;left:9528;top:3784;width:146;height:96" coordorigin="9528,3784" coordsize="146,96" path="m9528,3880l9674,3832,9528,3784,9528,3880xe" filled="f" stroked="t" strokeweight=".138pt" strokecolor="#000000">
                <v:path arrowok="t"/>
              </v:shape>
            </v:group>
            <v:group style="position:absolute;left:7272;top:5332;width:679;height:530" coordorigin="7272,5332" coordsize="679,530">
              <v:shape style="position:absolute;left:7272;top:5332;width:679;height:530" coordorigin="7272,5332" coordsize="679,530" path="m7951,5332l7916,5389,7860,5422,7786,5455,7743,5472,7698,5490,7605,5531,7511,5580,7424,5641,7348,5716,7292,5809,7272,5863e" filled="f" stroked="t" strokeweight=".138pt" strokecolor="#000000">
                <v:path arrowok="t"/>
              </v:shape>
            </v:group>
            <v:group style="position:absolute;left:6648;top:5992;width:1210;height:653" coordorigin="6648,5992" coordsize="1210,653">
              <v:shape style="position:absolute;left:6648;top:5992;width:1210;height:653" coordorigin="6648,5992" coordsize="1210,653" path="m7858,5992l6648,5992,6648,6645,7858,6645,7858,5992xe" filled="f" stroked="t" strokeweight=".413pt" strokecolor="#000000">
                <v:path arrowok="t"/>
              </v:shape>
            </v:group>
            <v:group style="position:absolute;left:7224;top:5844;width:96;height:149" coordorigin="7224,5844" coordsize="96,149">
              <v:shape style="position:absolute;left:7224;top:5844;width:96;height:149" coordorigin="7224,5844" coordsize="96,149" path="m7224,5844l7253,5992,7320,5856,7224,5844e" filled="t" fillcolor="#000000" stroked="f">
                <v:path arrowok="t"/>
                <v:fill/>
              </v:shape>
            </v:group>
            <v:group style="position:absolute;left:6869;top:6645;width:384;height:257" coordorigin="6869,6645" coordsize="384,257">
              <v:shape style="position:absolute;left:6869;top:6645;width:384;height:257" coordorigin="6869,6645" coordsize="384,257" path="m7253,6645l7224,6707,7173,6744,7105,6777,7055,6798,7029,6809,6954,6844,6888,6886,6869,6902e" filled="f" stroked="t" strokeweight=".138pt" strokecolor="#000000">
                <v:path arrowok="t"/>
              </v:shape>
            </v:group>
            <v:group style="position:absolute;left:6374;top:7022;width:874;height:874" coordorigin="6374,7022" coordsize="874,874">
              <v:shape style="position:absolute;left:6374;top:7022;width:874;height:874" coordorigin="6374,7022" coordsize="874,874" path="m7248,7459l7242,7388,7226,7320,7199,7257,7163,7200,7120,7149,7069,7106,7011,7070,6949,7044,6882,7028,6811,7022,6776,7023,6707,7035,6642,7056,6582,7087,6527,7127,6480,7174,6440,7228,6409,7288,6387,7353,6376,7423,6374,7459,6376,7494,6387,7563,6409,7628,6440,7688,6480,7742,6527,7790,6582,7830,6642,7861,6707,7883,6776,7894,6811,7896,6847,7894,6916,7883,6981,7861,7041,7830,7095,7790,7142,7742,7182,7688,7213,7628,7235,7563,7247,7494,7248,7459xe" filled="f" stroked="t" strokeweight=".413pt" strokecolor="#000000">
                <v:path arrowok="t"/>
              </v:shape>
            </v:group>
            <v:group style="position:absolute;left:6811;top:6871;width:106;height:151" coordorigin="6811,6871" coordsize="106,151">
              <v:shape style="position:absolute;left:6811;top:6871;width:106;height:151" coordorigin="6811,6871" coordsize="106,151" path="m6830,6871l6811,7022,6917,6912,6830,6871e" filled="t" fillcolor="#000000" stroked="f">
                <v:path arrowok="t"/>
                <v:fill/>
              </v:shape>
            </v:group>
            <v:group style="position:absolute;left:7951;top:5332;width:1654;height:530" coordorigin="7951,5332" coordsize="1654,530">
              <v:shape style="position:absolute;left:7951;top:5332;width:1654;height:530" coordorigin="7951,5332" coordsize="1654,530" path="m7951,5332l7977,5393,8050,5435,8121,5455,8206,5469,8304,5478,8411,5484,8526,5487,8645,5488,8706,5488,8767,5488,8825,5488,8939,5490,9050,5494,9157,5504,9257,5522,9348,5551,9430,5591,9499,5646,9553,5718,9592,5809,9605,5863e" filled="f" stroked="t" strokeweight=".138pt" strokecolor="#000000">
                <v:path arrowok="t"/>
              </v:shape>
            </v:group>
            <v:group style="position:absolute;left:8926;top:5995;width:1382;height:631" coordorigin="8926,5995" coordsize="1382,631">
              <v:shape style="position:absolute;left:8926;top:5995;width:1382;height:631" coordorigin="8926,5995" coordsize="1382,631" path="m10308,5995l8926,5995,8926,6626,10308,6626,10308,5995xe" filled="f" stroked="t" strokeweight=".413pt" strokecolor="#000000">
                <v:path arrowok="t"/>
              </v:shape>
            </v:group>
            <v:group style="position:absolute;left:9557;top:5846;width:96;height:149" coordorigin="9557,5846" coordsize="96,149">
              <v:shape style="position:absolute;left:9557;top:5846;width:96;height:149" coordorigin="9557,5846" coordsize="96,149" path="m9653,5846l9557,5856,9617,5995,9653,5846e" filled="t" fillcolor="#000000" stroked="f">
                <v:path arrowok="t"/>
                <v:fill/>
              </v:shape>
            </v:group>
            <v:group style="position:absolute;left:9617;top:6626;width:458;height:322" coordorigin="9617,6626" coordsize="458,322">
              <v:shape style="position:absolute;left:9617;top:6626;width:458;height:322" coordorigin="9617,6626" coordsize="458,322" path="m9617,6626l9653,6693,9718,6733,9773,6759,9833,6784,9864,6798,9925,6827,9983,6861,10034,6901,10056,6923,10075,6948e" filled="f" stroked="t" strokeweight=".138pt" strokecolor="#000000">
                <v:path arrowok="t"/>
              </v:shape>
            </v:group>
            <v:group style="position:absolute;left:9679;top:7075;width:871;height:871" coordorigin="9679,7075" coordsize="871,871">
              <v:shape style="position:absolute;left:9679;top:7075;width:871;height:871" coordorigin="9679,7075" coordsize="871,871" path="m10550,7509l10545,7439,10528,7372,10502,7309,10467,7253,10423,7202,10373,7159,10316,7123,10253,7097,10186,7080,10116,7075,10080,7076,10011,7087,9945,7109,9885,7140,9831,7179,9784,7226,9744,7280,9713,7340,9692,7405,9681,7473,9679,7509,9681,7545,9692,7614,9713,7680,9744,7740,9784,7794,9831,7841,9885,7881,9945,7912,10011,7933,10080,7944,10116,7946,10152,7944,10220,7933,10285,7912,10345,7881,10399,7841,10446,7794,10485,7740,10516,7680,10538,7614,10549,7545,10550,7509xe" filled="f" stroked="t" strokeweight=".413pt" strokecolor="#000000">
                <v:path arrowok="t"/>
              </v:shape>
            </v:group>
            <v:group style="position:absolute;left:10027;top:6921;width:91;height:154" coordorigin="10027,6921" coordsize="91,154">
              <v:shape style="position:absolute;left:10027;top:6921;width:91;height:154" coordorigin="10027,6921" coordsize="91,154" path="m10118,6921l10027,6950,10116,7075,10118,6921e" filled="t" fillcolor="#000000" stroked="f">
                <v:path arrowok="t"/>
                <v:fill/>
              </v:shape>
            </v:group>
            <v:group style="position:absolute;left:9481;top:7413;width:210;height:68" coordorigin="9481,7413" coordsize="210,68">
              <v:shape style="position:absolute;left:9481;top:7413;width:210;height:68" coordorigin="9481,7413" coordsize="210,68" path="m9691,7413l9612,7420,9554,7439,9494,7472,9481,7481e" filled="f" stroked="t" strokeweight=".138pt" strokecolor="#000000">
                <v:path arrowok="t"/>
              </v:shape>
            </v:group>
            <v:group style="position:absolute;left:9338;top:7435;width:154;height:94" coordorigin="9338,7435" coordsize="154,94">
              <v:shape style="position:absolute;left:9338;top:7435;width:154;height:94" coordorigin="9338,7435" coordsize="154,94" path="m9463,7435l9338,7524,9492,7528,9463,7435xe" filled="f" stroked="t" strokeweight=".138pt" strokecolor="#000000">
                <v:path arrowok="t"/>
              </v:shape>
            </v:group>
            <v:group style="position:absolute;left:7248;top:7483;width:202;height:23" coordorigin="7248,7483" coordsize="202,23">
              <v:shape style="position:absolute;left:7248;top:7483;width:202;height:23" coordorigin="7248,7483" coordsize="202,23" path="m7248,7483l7329,7486,7389,7493,7436,7502,7450,7505e" filled="f" stroked="t" strokeweight=".138pt" strokecolor="#000000">
                <v:path arrowok="t"/>
              </v:shape>
            </v:group>
            <v:group style="position:absolute;left:7452;top:7459;width:149;height:96" coordorigin="7452,7459" coordsize="149,96">
              <v:shape style="position:absolute;left:7452;top:7459;width:149;height:96" coordorigin="7452,7459" coordsize="149,96" path="m7452,7555l7601,7524,7464,7459,7452,7555xe" filled="f" stroked="t" strokeweight=".13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certi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-178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(ae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pace)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2626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6150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rificat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reliable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alid,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traceable.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85" w:lineRule="exact"/>
        <w:ind w:left="1676" w:right="2451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  <w:position w:val="-3"/>
        </w:rPr>
        <w:t>Claim</w:t>
      </w:r>
      <w:r>
        <w:rPr>
          <w:rFonts w:ascii="Arial" w:hAnsi="Arial" w:cs="Arial" w:eastAsia="Arial"/>
          <w:sz w:val="10"/>
          <w:szCs w:val="10"/>
          <w:spacing w:val="9"/>
          <w:w w:val="100"/>
          <w:b/>
          <w:bCs/>
          <w:position w:val="-3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b/>
          <w:bCs/>
          <w:position w:val="-3"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jc w:val="center"/>
        <w:spacing w:after="0"/>
        <w:sectPr>
          <w:pgMar w:header="0" w:footer="1000" w:top="1360" w:bottom="1200" w:left="1320" w:right="1320"/>
          <w:pgSz w:w="12240" w:h="15840"/>
          <w:cols w:num="2" w:equalWidth="0">
            <w:col w:w="4572" w:space="459"/>
            <w:col w:w="4569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20" w:right="-20"/>
        <w:jc w:val="left"/>
        <w:tabs>
          <w:tab w:pos="3240" w:val="left"/>
        </w:tabs>
        <w:rPr>
          <w:rFonts w:ascii="Arial Narrow" w:hAnsi="Arial Narrow" w:cs="Arial Narrow" w:eastAsia="Arial Narrow"/>
          <w:sz w:val="17"/>
          <w:szCs w:val="17"/>
        </w:rPr>
      </w:pPr>
      <w:rPr/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*</w:t>
      </w:r>
      <w:r>
        <w:rPr>
          <w:rFonts w:ascii="Arial Narrow" w:hAnsi="Arial Narrow" w:cs="Arial Narrow" w:eastAsia="Arial Narrow"/>
          <w:sz w:val="17"/>
          <w:szCs w:val="17"/>
          <w:spacing w:val="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→</w:t>
      </w:r>
      <w:r>
        <w:rPr>
          <w:rFonts w:ascii="Arial" w:hAnsi="Arial" w:cs="Arial" w:eastAsia="Arial"/>
          <w:sz w:val="18"/>
          <w:szCs w:val="18"/>
          <w:spacing w:val="-8"/>
          <w:w w:val="93"/>
        </w:rPr>
        <w:t> 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late</w:t>
        <w:tab/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(sour</w:t>
      </w:r>
      <w:r>
        <w:rPr>
          <w:rFonts w:ascii="Arial Narrow" w:hAnsi="Arial Narrow" w:cs="Arial Narrow" w:eastAsia="Arial Narrow"/>
          <w:sz w:val="17"/>
          <w:szCs w:val="17"/>
          <w:spacing w:val="2"/>
          <w:w w:val="100"/>
          <w:i/>
          <w:position w:val="1"/>
        </w:rPr>
        <w:t>c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e)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position w:val="0"/>
        </w:rPr>
      </w:r>
    </w:p>
    <w:p>
      <w:pPr>
        <w:spacing w:before="1" w:after="0" w:line="240" w:lineRule="auto"/>
        <w:ind w:left="1244" w:right="918"/>
        <w:jc w:val="center"/>
        <w:tabs>
          <w:tab w:pos="3220" w:val="left"/>
        </w:tabs>
        <w:rPr>
          <w:rFonts w:ascii="Arial Narrow" w:hAnsi="Arial Narrow" w:cs="Arial Narrow" w:eastAsia="Arial Narrow"/>
          <w:sz w:val="17"/>
          <w:szCs w:val="17"/>
        </w:rPr>
      </w:pPr>
      <w:rPr/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</w:rPr>
        <w:t>ear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ly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→</w:t>
      </w:r>
      <w:r>
        <w:rPr>
          <w:rFonts w:ascii="Arial" w:hAnsi="Arial" w:cs="Arial" w:eastAsia="Arial"/>
          <w:sz w:val="18"/>
          <w:szCs w:val="18"/>
          <w:spacing w:val="-8"/>
          <w:w w:val="93"/>
        </w:rPr>
        <w:t> 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*</w:t>
        <w:tab/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  <w:position w:val="1"/>
        </w:rPr>
        <w:t>(si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n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  <w:position w:val="1"/>
        </w:rPr>
        <w:t>k)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position w:val="0"/>
        </w:rPr>
      </w:r>
    </w:p>
    <w:p>
      <w:pPr>
        <w:spacing w:before="0" w:after="0" w:line="206" w:lineRule="exact"/>
        <w:ind w:left="872" w:right="428"/>
        <w:jc w:val="center"/>
        <w:tabs>
          <w:tab w:pos="3220" w:val="left"/>
        </w:tabs>
        <w:rPr>
          <w:rFonts w:ascii="Arial Narrow" w:hAnsi="Arial Narrow" w:cs="Arial Narrow" w:eastAsia="Arial Narrow"/>
          <w:sz w:val="17"/>
          <w:szCs w:val="17"/>
        </w:rPr>
      </w:pPr>
      <w:rPr/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17"/>
          <w:szCs w:val="17"/>
          <w:spacing w:val="1"/>
          <w:w w:val="100"/>
          <w:i/>
        </w:rPr>
        <w:t>m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</w:rPr>
        <w:t>ss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i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</w:rPr>
        <w:t>o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n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→</w:t>
      </w:r>
      <w:r>
        <w:rPr>
          <w:rFonts w:ascii="Arial" w:hAnsi="Arial" w:cs="Arial" w:eastAsia="Arial"/>
          <w:sz w:val="18"/>
          <w:szCs w:val="18"/>
          <w:spacing w:val="-8"/>
          <w:w w:val="93"/>
        </w:rPr>
        <w:t> 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o</w:t>
      </w:r>
      <w:r>
        <w:rPr>
          <w:rFonts w:ascii="Arial Narrow" w:hAnsi="Arial Narrow" w:cs="Arial Narrow" w:eastAsia="Arial Narrow"/>
          <w:sz w:val="17"/>
          <w:szCs w:val="17"/>
          <w:spacing w:val="1"/>
          <w:w w:val="100"/>
          <w:i/>
        </w:rPr>
        <w:t>m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ission</w:t>
        <w:tab/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(pr</w:t>
      </w:r>
      <w:r>
        <w:rPr>
          <w:rFonts w:ascii="Arial Narrow" w:hAnsi="Arial Narrow" w:cs="Arial Narrow" w:eastAsia="Arial Narrow"/>
          <w:sz w:val="17"/>
          <w:szCs w:val="17"/>
          <w:spacing w:val="1"/>
          <w:w w:val="100"/>
          <w:i/>
          <w:position w:val="1"/>
        </w:rPr>
        <w:t>o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pa</w:t>
      </w:r>
      <w:r>
        <w:rPr>
          <w:rFonts w:ascii="Arial Narrow" w:hAnsi="Arial Narrow" w:cs="Arial Narrow" w:eastAsia="Arial Narrow"/>
          <w:sz w:val="17"/>
          <w:szCs w:val="17"/>
          <w:spacing w:val="1"/>
          <w:w w:val="100"/>
          <w:i/>
          <w:position w:val="1"/>
        </w:rPr>
        <w:t>g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at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  <w:position w:val="1"/>
        </w:rPr>
        <w:t>i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o</w:t>
      </w:r>
      <w:r>
        <w:rPr>
          <w:rFonts w:ascii="Arial Narrow" w:hAnsi="Arial Narrow" w:cs="Arial Narrow" w:eastAsia="Arial Narrow"/>
          <w:sz w:val="17"/>
          <w:szCs w:val="17"/>
          <w:spacing w:val="1"/>
          <w:w w:val="100"/>
          <w:i/>
          <w:position w:val="1"/>
        </w:rPr>
        <w:t>n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  <w:position w:val="1"/>
        </w:rPr>
        <w:t>)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position w:val="0"/>
        </w:rPr>
      </w:r>
    </w:p>
    <w:p>
      <w:pPr>
        <w:spacing w:before="1" w:after="0" w:line="240" w:lineRule="auto"/>
        <w:ind w:left="1178" w:right="-20"/>
        <w:jc w:val="left"/>
        <w:tabs>
          <w:tab w:pos="3240" w:val="left"/>
        </w:tabs>
        <w:rPr>
          <w:rFonts w:ascii="Arial Narrow" w:hAnsi="Arial Narrow" w:cs="Arial Narrow" w:eastAsia="Arial Narrow"/>
          <w:sz w:val="17"/>
          <w:szCs w:val="17"/>
        </w:rPr>
      </w:pPr>
      <w:rPr/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l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</w:rPr>
        <w:t>a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te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→</w:t>
      </w:r>
      <w:r>
        <w:rPr>
          <w:rFonts w:ascii="Arial" w:hAnsi="Arial" w:cs="Arial" w:eastAsia="Arial"/>
          <w:sz w:val="18"/>
          <w:szCs w:val="18"/>
          <w:spacing w:val="-8"/>
          <w:w w:val="93"/>
        </w:rPr>
        <w:t> 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val</w:t>
      </w:r>
      <w:r>
        <w:rPr>
          <w:rFonts w:ascii="Arial Narrow" w:hAnsi="Arial Narrow" w:cs="Arial Narrow" w:eastAsia="Arial Narrow"/>
          <w:sz w:val="17"/>
          <w:szCs w:val="17"/>
          <w:spacing w:val="1"/>
          <w:w w:val="100"/>
          <w:i/>
        </w:rPr>
        <w:t>u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</w:rPr>
        <w:t>e</w:t>
        <w:tab/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(tran</w:t>
      </w:r>
      <w:r>
        <w:rPr>
          <w:rFonts w:ascii="Arial Narrow" w:hAnsi="Arial Narrow" w:cs="Arial Narrow" w:eastAsia="Arial Narrow"/>
          <w:sz w:val="17"/>
          <w:szCs w:val="17"/>
          <w:spacing w:val="2"/>
          <w:w w:val="100"/>
          <w:i/>
          <w:position w:val="1"/>
        </w:rPr>
        <w:t>s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for</w:t>
      </w:r>
      <w:r>
        <w:rPr>
          <w:rFonts w:ascii="Arial Narrow" w:hAnsi="Arial Narrow" w:cs="Arial Narrow" w:eastAsia="Arial Narrow"/>
          <w:sz w:val="17"/>
          <w:szCs w:val="17"/>
          <w:spacing w:val="1"/>
          <w:w w:val="100"/>
          <w:i/>
          <w:position w:val="1"/>
        </w:rPr>
        <w:t>m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at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i/>
          <w:position w:val="1"/>
        </w:rPr>
        <w:t>i</w:t>
      </w:r>
      <w:r>
        <w:rPr>
          <w:rFonts w:ascii="Arial Narrow" w:hAnsi="Arial Narrow" w:cs="Arial Narrow" w:eastAsia="Arial Narrow"/>
          <w:sz w:val="17"/>
          <w:szCs w:val="17"/>
          <w:spacing w:val="1"/>
          <w:w w:val="100"/>
          <w:i/>
          <w:position w:val="1"/>
        </w:rPr>
        <w:t>o</w:t>
      </w:r>
      <w:r>
        <w:rPr>
          <w:rFonts w:ascii="Arial Narrow" w:hAnsi="Arial Narrow" w:cs="Arial Narrow" w:eastAsia="Arial Narrow"/>
          <w:sz w:val="17"/>
          <w:szCs w:val="17"/>
          <w:spacing w:val="-1"/>
          <w:w w:val="100"/>
          <w:i/>
          <w:position w:val="1"/>
        </w:rPr>
        <w:t>n)</w:t>
      </w:r>
      <w:r>
        <w:rPr>
          <w:rFonts w:ascii="Arial Narrow" w:hAnsi="Arial Narrow" w:cs="Arial Narrow" w:eastAsia="Arial Narrow"/>
          <w:sz w:val="17"/>
          <w:szCs w:val="17"/>
          <w:spacing w:val="0"/>
          <w:w w:val="100"/>
          <w:position w:val="0"/>
        </w:rPr>
      </w:r>
    </w:p>
    <w:p>
      <w:pPr>
        <w:spacing w:before="7" w:after="0" w:line="240" w:lineRule="auto"/>
        <w:ind w:left="536" w:right="39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Figu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Failu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Mode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9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cia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io</w:t>
      </w:r>
      <w:r>
        <w:rPr>
          <w:rFonts w:ascii="Arial" w:hAnsi="Arial" w:cs="Arial" w:eastAsia="Arial"/>
          <w:sz w:val="20"/>
          <w:szCs w:val="20"/>
          <w:spacing w:val="3"/>
          <w:w w:val="99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5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ociation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6.3.1).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already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corporated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05" w:lineRule="exact"/>
        <w:ind w:left="26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0"/>
          <w:szCs w:val="10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ext</w:t>
      </w:r>
      <w:r>
        <w:rPr>
          <w:rFonts w:ascii="Arial" w:hAnsi="Arial" w:cs="Arial" w:eastAsia="Arial"/>
          <w:sz w:val="10"/>
          <w:szCs w:val="1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b/>
          <w:bCs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96" w:after="0" w:line="260" w:lineRule="auto"/>
        <w:ind w:left="26" w:right="176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oftwa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a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h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te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tu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Claim</w:t>
      </w:r>
      <w:r>
        <w:rPr>
          <w:rFonts w:ascii="Arial" w:hAnsi="Arial" w:cs="Arial" w:eastAsia="Arial"/>
          <w:sz w:val="10"/>
          <w:szCs w:val="1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b/>
          <w:bCs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72" w:after="0" w:line="240" w:lineRule="auto"/>
        <w:ind w:right="-55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1"/>
          <w:w w:val="100"/>
        </w:rPr>
        <w:t>A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l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l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ated</w:t>
      </w:r>
      <w:r>
        <w:rPr>
          <w:rFonts w:ascii="Arial" w:hAnsi="Arial" w:cs="Arial" w:eastAsia="Arial"/>
          <w:sz w:val="10"/>
          <w:szCs w:val="10"/>
          <w:spacing w:val="1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y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tem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58" w:lineRule="auto"/>
        <w:ind w:left="499" w:right="-37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2"/>
          <w:w w:val="100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oftwa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e</w:t>
      </w:r>
      <w:r>
        <w:rPr>
          <w:rFonts w:ascii="Arial" w:hAnsi="Arial" w:cs="Arial" w:eastAsia="Arial"/>
          <w:sz w:val="10"/>
          <w:szCs w:val="10"/>
          <w:spacing w:val="1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2"/>
          <w:w w:val="100"/>
        </w:rPr>
        <w:t>d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oes</w:t>
      </w:r>
      <w:r>
        <w:rPr>
          <w:rFonts w:ascii="Arial" w:hAnsi="Arial" w:cs="Arial" w:eastAsia="Arial"/>
          <w:sz w:val="10"/>
          <w:szCs w:val="10"/>
          <w:spacing w:val="8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not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ont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bute</w:t>
      </w:r>
      <w:r>
        <w:rPr>
          <w:rFonts w:ascii="Arial" w:hAnsi="Arial" w:cs="Arial" w:eastAsia="Arial"/>
          <w:sz w:val="10"/>
          <w:szCs w:val="10"/>
          <w:spacing w:val="14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to</w:t>
      </w:r>
      <w:r>
        <w:rPr>
          <w:rFonts w:ascii="Arial" w:hAnsi="Arial" w:cs="Arial" w:eastAsia="Arial"/>
          <w:sz w:val="10"/>
          <w:szCs w:val="10"/>
          <w:spacing w:val="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y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tem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ha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z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a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ds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2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0"/>
          <w:szCs w:val="10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0"/>
          <w:szCs w:val="10"/>
          <w:spacing w:val="2"/>
          <w:w w:val="100"/>
          <w:b/>
          <w:bCs/>
        </w:rPr>
        <w:t>u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m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0"/>
          <w:szCs w:val="10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b/>
          <w:bCs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46" w:after="0" w:line="260" w:lineRule="auto"/>
        <w:ind w:right="341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1"/>
          <w:w w:val="100"/>
        </w:rPr>
        <w:t>A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gument</w:t>
      </w:r>
      <w:r>
        <w:rPr>
          <w:rFonts w:ascii="Arial" w:hAnsi="Arial" w:cs="Arial" w:eastAsia="Arial"/>
          <w:sz w:val="10"/>
          <w:szCs w:val="10"/>
          <w:spacing w:val="14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o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v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er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a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l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l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ated</w:t>
      </w:r>
      <w:r>
        <w:rPr>
          <w:rFonts w:ascii="Arial" w:hAnsi="Arial" w:cs="Arial" w:eastAsia="Arial"/>
          <w:sz w:val="10"/>
          <w:szCs w:val="10"/>
          <w:spacing w:val="11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equ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ements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v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a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l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d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ty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55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Claim</w:t>
      </w:r>
      <w:r>
        <w:rPr>
          <w:rFonts w:ascii="Arial" w:hAnsi="Arial" w:cs="Arial" w:eastAsia="Arial"/>
          <w:sz w:val="10"/>
          <w:szCs w:val="10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b/>
          <w:bCs/>
        </w:rPr>
        <w:t>3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105" w:lineRule="exact"/>
        <w:ind w:left="446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Cont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ext</w:t>
      </w:r>
      <w:r>
        <w:rPr>
          <w:rFonts w:ascii="Arial" w:hAnsi="Arial" w:cs="Arial" w:eastAsia="Arial"/>
          <w:sz w:val="10"/>
          <w:szCs w:val="10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b/>
          <w:bCs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96" w:after="0" w:line="260" w:lineRule="auto"/>
        <w:ind w:left="446" w:right="292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2"/>
          <w:w w:val="100"/>
        </w:rPr>
        <w:t>A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l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l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ated</w:t>
      </w:r>
      <w:r>
        <w:rPr>
          <w:rFonts w:ascii="Arial" w:hAnsi="Arial" w:cs="Arial" w:eastAsia="Arial"/>
          <w:sz w:val="10"/>
          <w:szCs w:val="10"/>
          <w:spacing w:val="11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y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tem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equ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2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-2"/>
          <w:w w:val="103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ments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7"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0"/>
          <w:szCs w:val="10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gu</w:t>
      </w:r>
      <w:r>
        <w:rPr>
          <w:rFonts w:ascii="Arial" w:hAnsi="Arial" w:cs="Arial" w:eastAsia="Arial"/>
          <w:sz w:val="10"/>
          <w:szCs w:val="10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0"/>
          <w:szCs w:val="10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b/>
          <w:bCs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70" w:after="0" w:line="258" w:lineRule="auto"/>
        <w:ind w:right="445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2"/>
          <w:w w:val="100"/>
        </w:rPr>
        <w:t>A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g</w:t>
      </w:r>
      <w:r>
        <w:rPr>
          <w:rFonts w:ascii="Arial" w:hAnsi="Arial" w:cs="Arial" w:eastAsia="Arial"/>
          <w:sz w:val="10"/>
          <w:szCs w:val="10"/>
          <w:spacing w:val="-2"/>
          <w:w w:val="100"/>
        </w:rPr>
        <w:t>u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ment</w:t>
      </w:r>
      <w:r>
        <w:rPr>
          <w:rFonts w:ascii="Arial" w:hAnsi="Arial" w:cs="Arial" w:eastAsia="Arial"/>
          <w:sz w:val="10"/>
          <w:szCs w:val="10"/>
          <w:spacing w:val="14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o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v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er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at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i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fa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t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on</w:t>
      </w:r>
      <w:r>
        <w:rPr>
          <w:rFonts w:ascii="Arial" w:hAnsi="Arial" w:cs="Arial" w:eastAsia="Arial"/>
          <w:sz w:val="10"/>
          <w:szCs w:val="10"/>
          <w:spacing w:val="16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of</w:t>
      </w:r>
      <w:r>
        <w:rPr>
          <w:rFonts w:ascii="Arial" w:hAnsi="Arial" w:cs="Arial" w:eastAsia="Arial"/>
          <w:sz w:val="10"/>
          <w:szCs w:val="10"/>
          <w:spacing w:val="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a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l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l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o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ated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equ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2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-2"/>
          <w:w w:val="103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ments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1" w:right="207"/>
        <w:jc w:val="center"/>
        <w:rPr>
          <w:rFonts w:ascii="Arial" w:hAnsi="Arial" w:cs="Arial" w:eastAsia="Arial"/>
          <w:sz w:val="11"/>
          <w:szCs w:val="11"/>
        </w:rPr>
      </w:pPr>
      <w:rPr/>
      <w:r>
        <w:rPr>
          <w:rFonts w:ascii="Arial" w:hAnsi="Arial" w:cs="Arial" w:eastAsia="Arial"/>
          <w:sz w:val="11"/>
          <w:szCs w:val="11"/>
          <w:spacing w:val="-2"/>
          <w:w w:val="100"/>
          <w:i/>
        </w:rPr>
        <w:t>C</w:t>
      </w:r>
      <w:r>
        <w:rPr>
          <w:rFonts w:ascii="Arial" w:hAnsi="Arial" w:cs="Arial" w:eastAsia="Arial"/>
          <w:sz w:val="11"/>
          <w:szCs w:val="11"/>
          <w:spacing w:val="1"/>
          <w:w w:val="100"/>
          <w:i/>
        </w:rPr>
        <w:t>o</w:t>
      </w:r>
      <w:r>
        <w:rPr>
          <w:rFonts w:ascii="Arial" w:hAnsi="Arial" w:cs="Arial" w:eastAsia="Arial"/>
          <w:sz w:val="11"/>
          <w:szCs w:val="11"/>
          <w:spacing w:val="0"/>
          <w:w w:val="100"/>
          <w:i/>
        </w:rPr>
        <w:t>m</w:t>
      </w:r>
      <w:r>
        <w:rPr>
          <w:rFonts w:ascii="Arial" w:hAnsi="Arial" w:cs="Arial" w:eastAsia="Arial"/>
          <w:sz w:val="11"/>
          <w:szCs w:val="11"/>
          <w:spacing w:val="-2"/>
          <w:w w:val="100"/>
          <w:i/>
        </w:rPr>
        <w:t>p</w:t>
      </w:r>
      <w:r>
        <w:rPr>
          <w:rFonts w:ascii="Arial" w:hAnsi="Arial" w:cs="Arial" w:eastAsia="Arial"/>
          <w:sz w:val="11"/>
          <w:szCs w:val="11"/>
          <w:spacing w:val="1"/>
          <w:w w:val="100"/>
          <w:i/>
        </w:rPr>
        <w:t>le</w:t>
      </w:r>
      <w:r>
        <w:rPr>
          <w:rFonts w:ascii="Arial" w:hAnsi="Arial" w:cs="Arial" w:eastAsia="Arial"/>
          <w:sz w:val="11"/>
          <w:szCs w:val="11"/>
          <w:spacing w:val="-1"/>
          <w:w w:val="100"/>
          <w:i/>
        </w:rPr>
        <w:t>t</w:t>
      </w:r>
      <w:r>
        <w:rPr>
          <w:rFonts w:ascii="Arial" w:hAnsi="Arial" w:cs="Arial" w:eastAsia="Arial"/>
          <w:sz w:val="11"/>
          <w:szCs w:val="11"/>
          <w:spacing w:val="1"/>
          <w:w w:val="100"/>
          <w:i/>
        </w:rPr>
        <w:t>e</w:t>
      </w:r>
      <w:r>
        <w:rPr>
          <w:rFonts w:ascii="Arial" w:hAnsi="Arial" w:cs="Arial" w:eastAsia="Arial"/>
          <w:sz w:val="11"/>
          <w:szCs w:val="11"/>
          <w:spacing w:val="0"/>
          <w:w w:val="100"/>
          <w:i/>
        </w:rPr>
        <w:t>d</w:t>
      </w:r>
      <w:r>
        <w:rPr>
          <w:rFonts w:ascii="Arial" w:hAnsi="Arial" w:cs="Arial" w:eastAsia="Arial"/>
          <w:sz w:val="11"/>
          <w:szCs w:val="11"/>
          <w:spacing w:val="20"/>
          <w:w w:val="100"/>
          <w:i/>
        </w:rPr>
        <w:t> </w:t>
      </w:r>
      <w:r>
        <w:rPr>
          <w:rFonts w:ascii="Arial" w:hAnsi="Arial" w:cs="Arial" w:eastAsia="Arial"/>
          <w:sz w:val="11"/>
          <w:szCs w:val="11"/>
          <w:spacing w:val="1"/>
          <w:w w:val="104"/>
          <w:i/>
        </w:rPr>
        <w:t>el</w:t>
      </w:r>
      <w:r>
        <w:rPr>
          <w:rFonts w:ascii="Arial" w:hAnsi="Arial" w:cs="Arial" w:eastAsia="Arial"/>
          <w:sz w:val="11"/>
          <w:szCs w:val="11"/>
          <w:spacing w:val="0"/>
          <w:w w:val="104"/>
          <w:i/>
        </w:rPr>
        <w:t>s</w:t>
      </w:r>
      <w:r>
        <w:rPr>
          <w:rFonts w:ascii="Arial" w:hAnsi="Arial" w:cs="Arial" w:eastAsia="Arial"/>
          <w:sz w:val="11"/>
          <w:szCs w:val="11"/>
          <w:spacing w:val="-2"/>
          <w:w w:val="104"/>
          <w:i/>
        </w:rPr>
        <w:t>e</w:t>
      </w:r>
      <w:r>
        <w:rPr>
          <w:rFonts w:ascii="Arial" w:hAnsi="Arial" w:cs="Arial" w:eastAsia="Arial"/>
          <w:sz w:val="11"/>
          <w:szCs w:val="11"/>
          <w:spacing w:val="1"/>
          <w:w w:val="104"/>
          <w:i/>
        </w:rPr>
        <w:t>w</w:t>
      </w:r>
      <w:r>
        <w:rPr>
          <w:rFonts w:ascii="Arial" w:hAnsi="Arial" w:cs="Arial" w:eastAsia="Arial"/>
          <w:sz w:val="11"/>
          <w:szCs w:val="11"/>
          <w:spacing w:val="-2"/>
          <w:w w:val="104"/>
          <w:i/>
        </w:rPr>
        <w:t>h</w:t>
      </w:r>
      <w:r>
        <w:rPr>
          <w:rFonts w:ascii="Arial" w:hAnsi="Arial" w:cs="Arial" w:eastAsia="Arial"/>
          <w:sz w:val="11"/>
          <w:szCs w:val="11"/>
          <w:spacing w:val="1"/>
          <w:w w:val="104"/>
          <w:i/>
        </w:rPr>
        <w:t>e</w:t>
      </w:r>
      <w:r>
        <w:rPr>
          <w:rFonts w:ascii="Arial" w:hAnsi="Arial" w:cs="Arial" w:eastAsia="Arial"/>
          <w:sz w:val="11"/>
          <w:szCs w:val="11"/>
          <w:spacing w:val="0"/>
          <w:w w:val="104"/>
          <w:i/>
        </w:rPr>
        <w:t>re</w:t>
      </w:r>
      <w:r>
        <w:rPr>
          <w:rFonts w:ascii="Arial" w:hAnsi="Arial" w:cs="Arial" w:eastAsia="Arial"/>
          <w:sz w:val="11"/>
          <w:szCs w:val="11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780" w:bottom="280" w:left="1320" w:right="1320"/>
          <w:cols w:num="5" w:equalWidth="0">
            <w:col w:w="4569" w:space="804"/>
            <w:col w:w="780" w:space="72"/>
            <w:col w:w="1424" w:space="19"/>
            <w:col w:w="367" w:space="10"/>
            <w:col w:w="1555"/>
          </w:cols>
        </w:sectPr>
      </w:pPr>
      <w:rPr/>
    </w:p>
    <w:p>
      <w:pPr>
        <w:spacing w:before="0" w:after="0" w:line="240" w:lineRule="auto"/>
        <w:ind w:left="120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365" w:right="-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69" w:lineRule="exact"/>
        <w:ind w:left="180" w:right="-55"/>
        <w:jc w:val="left"/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-1"/>
          <w:w w:val="100"/>
          <w:position w:val="1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1"/>
        </w:rPr>
        <w:t>equ</w:t>
      </w:r>
      <w:r>
        <w:rPr>
          <w:rFonts w:ascii="Arial" w:hAnsi="Arial" w:cs="Arial" w:eastAsia="Arial"/>
          <w:sz w:val="10"/>
          <w:szCs w:val="10"/>
          <w:spacing w:val="1"/>
          <w:w w:val="100"/>
          <w:position w:val="1"/>
        </w:rPr>
        <w:t>i</w:t>
      </w:r>
      <w:r>
        <w:rPr>
          <w:rFonts w:ascii="Arial" w:hAnsi="Arial" w:cs="Arial" w:eastAsia="Arial"/>
          <w:sz w:val="10"/>
          <w:szCs w:val="10"/>
          <w:spacing w:val="-1"/>
          <w:w w:val="100"/>
          <w:position w:val="1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1"/>
        </w:rPr>
        <w:t>ements</w:t>
      </w:r>
      <w:r>
        <w:rPr>
          <w:rFonts w:ascii="Arial" w:hAnsi="Arial" w:cs="Arial" w:eastAsia="Arial"/>
          <w:sz w:val="10"/>
          <w:szCs w:val="10"/>
          <w:spacing w:val="18"/>
          <w:w w:val="100"/>
          <w:position w:val="1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position w:val="1"/>
        </w:rPr>
        <w:t>a</w:t>
      </w:r>
      <w:r>
        <w:rPr>
          <w:rFonts w:ascii="Arial" w:hAnsi="Arial" w:cs="Arial" w:eastAsia="Arial"/>
          <w:sz w:val="10"/>
          <w:szCs w:val="10"/>
          <w:spacing w:val="-1"/>
          <w:w w:val="103"/>
          <w:position w:val="1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  <w:position w:val="1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spacing w:before="10" w:after="0" w:line="240" w:lineRule="auto"/>
        <w:ind w:left="152" w:right="336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3"/>
        </w:rPr>
        <w:t>a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c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u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ate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16" w:right="363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2"/>
          <w:w w:val="100"/>
          <w:b/>
          <w:bCs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vi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0"/>
          <w:szCs w:val="10"/>
          <w:spacing w:val="2"/>
          <w:w w:val="100"/>
          <w:b/>
          <w:bCs/>
        </w:rPr>
        <w:t>n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10"/>
          <w:szCs w:val="10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b/>
          <w:bCs/>
        </w:rPr>
        <w:t>1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-29" w:right="318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2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-2"/>
          <w:w w:val="103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qu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ement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0" w:after="0" w:line="240" w:lineRule="auto"/>
        <w:ind w:left="35" w:right="379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0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-2"/>
          <w:w w:val="103"/>
        </w:rPr>
        <w:t>n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pe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t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on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50" w:lineRule="exact"/>
        <w:ind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/>
        <w:br w:type="column"/>
      </w:r>
      <w:r>
        <w:rPr>
          <w:rFonts w:ascii="Arial" w:hAnsi="Arial" w:cs="Arial" w:eastAsia="Arial"/>
          <w:sz w:val="10"/>
          <w:szCs w:val="10"/>
          <w:spacing w:val="1"/>
          <w:w w:val="100"/>
          <w:position w:val="1"/>
        </w:rPr>
        <w:t>Al</w:t>
      </w:r>
      <w:r>
        <w:rPr>
          <w:rFonts w:ascii="Arial" w:hAnsi="Arial" w:cs="Arial" w:eastAsia="Arial"/>
          <w:sz w:val="10"/>
          <w:szCs w:val="10"/>
          <w:spacing w:val="-1"/>
          <w:w w:val="100"/>
          <w:position w:val="1"/>
        </w:rPr>
        <w:t>l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1"/>
        </w:rPr>
        <w:t>o</w:t>
      </w:r>
      <w:r>
        <w:rPr>
          <w:rFonts w:ascii="Arial" w:hAnsi="Arial" w:cs="Arial" w:eastAsia="Arial"/>
          <w:sz w:val="10"/>
          <w:szCs w:val="10"/>
          <w:spacing w:val="1"/>
          <w:w w:val="100"/>
          <w:position w:val="1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1"/>
        </w:rPr>
        <w:t>a</w:t>
      </w:r>
      <w:r>
        <w:rPr>
          <w:rFonts w:ascii="Arial" w:hAnsi="Arial" w:cs="Arial" w:eastAsia="Arial"/>
          <w:sz w:val="10"/>
          <w:szCs w:val="10"/>
          <w:spacing w:val="-2"/>
          <w:w w:val="100"/>
          <w:position w:val="1"/>
        </w:rPr>
        <w:t>t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1"/>
        </w:rPr>
        <w:t>ed</w:t>
      </w:r>
      <w:r>
        <w:rPr>
          <w:rFonts w:ascii="Arial" w:hAnsi="Arial" w:cs="Arial" w:eastAsia="Arial"/>
          <w:sz w:val="10"/>
          <w:szCs w:val="10"/>
          <w:spacing w:val="13"/>
          <w:w w:val="100"/>
          <w:position w:val="1"/>
        </w:rPr>
        <w:t> </w:t>
      </w:r>
      <w:r>
        <w:rPr>
          <w:rFonts w:ascii="Arial" w:hAnsi="Arial" w:cs="Arial" w:eastAsia="Arial"/>
          <w:sz w:val="10"/>
          <w:szCs w:val="10"/>
          <w:spacing w:val="1"/>
          <w:w w:val="103"/>
          <w:position w:val="1"/>
        </w:rPr>
        <w:t>s</w:t>
      </w:r>
      <w:r>
        <w:rPr>
          <w:rFonts w:ascii="Arial" w:hAnsi="Arial" w:cs="Arial" w:eastAsia="Arial"/>
          <w:sz w:val="10"/>
          <w:szCs w:val="10"/>
          <w:spacing w:val="-1"/>
          <w:w w:val="103"/>
          <w:position w:val="1"/>
        </w:rPr>
        <w:t>y</w:t>
      </w:r>
      <w:r>
        <w:rPr>
          <w:rFonts w:ascii="Arial" w:hAnsi="Arial" w:cs="Arial" w:eastAsia="Arial"/>
          <w:sz w:val="10"/>
          <w:szCs w:val="10"/>
          <w:spacing w:val="1"/>
          <w:w w:val="103"/>
          <w:position w:val="1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3"/>
          <w:position w:val="1"/>
        </w:rPr>
        <w:t>tem</w:t>
      </w:r>
      <w:r>
        <w:rPr>
          <w:rFonts w:ascii="Arial" w:hAnsi="Arial" w:cs="Arial" w:eastAsia="Arial"/>
          <w:sz w:val="10"/>
          <w:szCs w:val="10"/>
          <w:spacing w:val="0"/>
          <w:w w:val="100"/>
          <w:position w:val="0"/>
        </w:rPr>
      </w:r>
    </w:p>
    <w:p>
      <w:pPr>
        <w:spacing w:before="10" w:after="0" w:line="240" w:lineRule="auto"/>
        <w:ind w:right="-20"/>
        <w:jc w:val="lef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2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eq</w:t>
      </w:r>
      <w:r>
        <w:rPr>
          <w:rFonts w:ascii="Arial" w:hAnsi="Arial" w:cs="Arial" w:eastAsia="Arial"/>
          <w:sz w:val="10"/>
          <w:szCs w:val="10"/>
          <w:spacing w:val="-2"/>
          <w:w w:val="100"/>
        </w:rPr>
        <w:t>u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i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ements</w:t>
      </w:r>
      <w:r>
        <w:rPr>
          <w:rFonts w:ascii="Arial" w:hAnsi="Arial" w:cs="Arial" w:eastAsia="Arial"/>
          <w:sz w:val="10"/>
          <w:szCs w:val="10"/>
          <w:spacing w:val="18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a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e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c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on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tent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4" w:right="504"/>
        <w:jc w:val="center"/>
        <w:rPr>
          <w:rFonts w:ascii="Arial" w:hAnsi="Arial" w:cs="Arial" w:eastAsia="Arial"/>
          <w:sz w:val="10"/>
          <w:szCs w:val="1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9.833496pt;margin-top:-9.796571pt;width:87.4995pt;height:46.973pt;mso-position-horizontal-relative:page;mso-position-vertical-relative:paragraph;z-index:-1301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744" w:hRule="exact"/>
                    </w:trPr>
                    <w:tc>
                      <w:tcPr>
                        <w:tcW w:w="1738" w:type="dxa"/>
                        <w:gridSpan w:val="2"/>
                        <w:tcBorders>
                          <w:top w:val="single" w:sz="3.304" w:space="0" w:color="000000"/>
                          <w:bottom w:val="single" w:sz="3.304" w:space="0" w:color="000000"/>
                          <w:left w:val="single" w:sz="3.304" w:space="0" w:color="000000"/>
                          <w:right w:val="single" w:sz="3.304" w:space="0" w:color="000000"/>
                        </w:tcBorders>
                      </w:tcPr>
                      <w:p>
                        <w:pPr>
                          <w:spacing w:before="39" w:after="0" w:line="240" w:lineRule="auto"/>
                          <w:ind w:left="75" w:right="-2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  <w:b/>
                            <w:bCs/>
                          </w:rPr>
                          <w:t>Re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0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0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0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2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  <w:b/>
                            <w:bCs/>
                          </w:rPr>
                          <w:t>Clai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"/>
                            <w:w w:val="103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2"/>
                            <w:w w:val="103"/>
                            <w:b/>
                            <w:bCs/>
                          </w:rPr>
                          <w:t>_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"/>
                            <w:w w:val="103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2"/>
                            <w:w w:val="103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"/>
                            <w:w w:val="103"/>
                            <w:b/>
                            <w:bCs/>
                          </w:rPr>
                          <w:t>q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3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  <w:b/>
                            <w:bCs/>
                          </w:rPr>
                          <w:t>ire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3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3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3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  <w:b/>
                            <w:bCs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0" w:after="0" w:line="240" w:lineRule="auto"/>
                          <w:ind w:left="75" w:right="-2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0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  <w:b/>
                            <w:bCs/>
                          </w:rPr>
                          <w:t>alysis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3"/>
                            <w:w w:val="100"/>
                            <w:b/>
                            <w:bCs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  <w:b/>
                            <w:bCs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2"/>
                            <w:w w:val="103"/>
                            <w:b/>
                            <w:bCs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"/>
                            <w:w w:val="103"/>
                            <w:b/>
                            <w:bCs/>
                          </w:rPr>
                          <w:t>g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3"/>
                            <w:b/>
                            <w:bCs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3"/>
                            <w:b/>
                            <w:bCs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3"/>
                            <w:b/>
                            <w:bCs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  <w:b/>
                            <w:bCs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6" w:after="0" w:line="160" w:lineRule="exact"/>
                          <w:jc w:val="left"/>
                          <w:rPr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spacing w:before="0" w:after="0" w:line="260" w:lineRule="auto"/>
                          <w:ind w:left="61" w:right="14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Requ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emen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2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ana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"/>
                            <w:w w:val="10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"/>
                            <w:w w:val="100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ty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3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"/>
                            <w:w w:val="103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"/>
                            <w:w w:val="103"/>
                          </w:rPr>
                          <w:t>li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2"/>
                            <w:w w:val="103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"/>
                            <w:w w:val="103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3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20" w:hRule="exact"/>
                    </w:trPr>
                    <w:tc>
                      <w:tcPr>
                        <w:tcW w:w="1738" w:type="dxa"/>
                        <w:gridSpan w:val="2"/>
                        <w:tcBorders>
                          <w:top w:val="single" w:sz="3.304" w:space="0" w:color="000000"/>
                          <w:bottom w:val="nil" w:sz="6" w:space="0" w:color="auto"/>
                          <w:left w:val="single" w:sz="3.304" w:space="0" w:color="000000"/>
                          <w:right w:val="single" w:sz="3.304" w:space="0" w:color="000000"/>
                        </w:tcBorders>
                      </w:tcPr>
                      <w:p>
                        <w:pPr>
                          <w:spacing w:before="38" w:after="0" w:line="77" w:lineRule="exact"/>
                          <w:ind w:left="430" w:right="-20"/>
                          <w:jc w:val="left"/>
                          <w:rPr>
                            <w:rFonts w:ascii="Arial" w:hAnsi="Arial" w:cs="Arial" w:eastAsia="Arial"/>
                            <w:sz w:val="8"/>
                            <w:szCs w:val="8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-1"/>
                            <w:w w:val="100"/>
                            <w:position w:val="-1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-1"/>
                            <w:w w:val="100"/>
                            <w:position w:val="-1"/>
                          </w:rPr>
                          <w:t>q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-2"/>
                            <w:w w:val="100"/>
                            <w:position w:val="-1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0"/>
                            <w:w w:val="100"/>
                            <w:position w:val="-1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-1"/>
                            <w:w w:val="100"/>
                            <w:position w:val="-1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0"/>
                            <w:w w:val="100"/>
                            <w:position w:val="-1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0"/>
                            <w:w w:val="100"/>
                            <w:position w:val="-1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3"/>
                            <w:w w:val="100"/>
                            <w:position w:val="-1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-1"/>
                            <w:w w:val="100"/>
                            <w:position w:val="-1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al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-1"/>
                            <w:w w:val="100"/>
                            <w:position w:val="-1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0"/>
                            <w:position w:val="-1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0"/>
                            <w:w w:val="100"/>
                            <w:position w:val="-1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6"/>
                            <w:w w:val="100"/>
                            <w:position w:val="-1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5"/>
                            <w:position w:val="-1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-2"/>
                            <w:w w:val="105"/>
                            <w:position w:val="-1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5"/>
                            <w:position w:val="-1"/>
                          </w:rPr>
                          <w:t>g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-1"/>
                            <w:w w:val="105"/>
                            <w:position w:val="-1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2"/>
                            <w:w w:val="105"/>
                            <w:position w:val="-1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-1"/>
                            <w:w w:val="105"/>
                            <w:position w:val="-1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1"/>
                            <w:w w:val="104"/>
                            <w:position w:val="-1"/>
                          </w:rPr>
                          <w:t>nt</w:t>
                        </w:r>
                        <w:r>
                          <w:rPr>
                            <w:rFonts w:ascii="Arial" w:hAnsi="Arial" w:cs="Arial" w:eastAsia="Arial"/>
                            <w:sz w:val="8"/>
                            <w:szCs w:val="8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68" w:hRule="exact"/>
                    </w:trPr>
                    <w:tc>
                      <w:tcPr>
                        <w:tcW w:w="269" w:type="dxa"/>
                        <w:tcBorders>
                          <w:top w:val="single" w:sz="30.56" w:space="0" w:color="999999"/>
                          <w:bottom w:val="single" w:sz="3.304" w:space="0" w:color="000000"/>
                          <w:left w:val="single" w:sz="3.304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469" w:type="dxa"/>
                        <w:tcBorders>
                          <w:top w:val="nil" w:sz="6" w:space="0" w:color="auto"/>
                          <w:bottom w:val="single" w:sz="3.304" w:space="0" w:color="000000"/>
                          <w:left w:val="nil" w:sz="6" w:space="0" w:color="auto"/>
                          <w:right w:val="single" w:sz="3.304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10"/>
          <w:szCs w:val="10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vi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0"/>
          <w:szCs w:val="10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0"/>
          <w:szCs w:val="10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10"/>
          <w:szCs w:val="10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  <w:b/>
          <w:bCs/>
        </w:rPr>
        <w:t>2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74" w:after="0" w:line="258" w:lineRule="auto"/>
        <w:ind w:left="915" w:right="562" w:firstLine="-1"/>
        <w:jc w:val="center"/>
        <w:rPr>
          <w:rFonts w:ascii="Arial" w:hAnsi="Arial" w:cs="Arial" w:eastAsia="Arial"/>
          <w:sz w:val="10"/>
          <w:szCs w:val="10"/>
        </w:rPr>
      </w:pPr>
      <w:rPr/>
      <w:r>
        <w:rPr/>
        <w:pict>
          <v:group style="position:absolute;margin-left:380.040009pt;margin-top:21.829979pt;width:86.88pt;height:9.36pt;mso-position-horizontal-relative:page;mso-position-vertical-relative:paragraph;z-index:-1302" coordorigin="7601,437" coordsize="1738,187">
            <v:shape style="position:absolute;left:7601;top:437;width:1738;height:187" coordorigin="7601,437" coordsize="1738,187" path="m7601,624l9338,624,9338,437,7601,437,7601,624e" filled="t" fillcolor="#FFFFFF" stroked="f">
              <v:path arrowok="t"/>
              <v:fill/>
            </v:shape>
          </v:group>
          <w10:wrap type="none"/>
        </w:pict>
      </w:r>
      <w:r>
        <w:rPr>
          <w:rFonts w:ascii="Arial" w:hAnsi="Arial" w:cs="Arial" w:eastAsia="Arial"/>
          <w:sz w:val="10"/>
          <w:szCs w:val="10"/>
          <w:w w:val="103"/>
        </w:rPr>
        <w:t>M</w:t>
      </w:r>
      <w:r>
        <w:rPr>
          <w:rFonts w:ascii="Arial" w:hAnsi="Arial" w:cs="Arial" w:eastAsia="Arial"/>
          <w:sz w:val="10"/>
          <w:szCs w:val="10"/>
          <w:spacing w:val="-2"/>
          <w:w w:val="103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del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Che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c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k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ng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Re</w:t>
      </w:r>
      <w:r>
        <w:rPr>
          <w:rFonts w:ascii="Arial" w:hAnsi="Arial" w:cs="Arial" w:eastAsia="Arial"/>
          <w:sz w:val="10"/>
          <w:szCs w:val="10"/>
          <w:spacing w:val="-1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u</w:t>
      </w:r>
      <w:r>
        <w:rPr>
          <w:rFonts w:ascii="Arial" w:hAnsi="Arial" w:cs="Arial" w:eastAsia="Arial"/>
          <w:sz w:val="10"/>
          <w:szCs w:val="10"/>
          <w:spacing w:val="1"/>
          <w:w w:val="103"/>
        </w:rPr>
        <w:t>l</w:t>
      </w:r>
      <w:r>
        <w:rPr>
          <w:rFonts w:ascii="Arial" w:hAnsi="Arial" w:cs="Arial" w:eastAsia="Arial"/>
          <w:sz w:val="10"/>
          <w:szCs w:val="10"/>
          <w:spacing w:val="-2"/>
          <w:w w:val="103"/>
        </w:rPr>
        <w:t>t</w:t>
      </w:r>
      <w:r>
        <w:rPr>
          <w:rFonts w:ascii="Arial" w:hAnsi="Arial" w:cs="Arial" w:eastAsia="Arial"/>
          <w:sz w:val="10"/>
          <w:szCs w:val="10"/>
          <w:spacing w:val="0"/>
          <w:w w:val="103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780" w:bottom="280" w:left="1320" w:right="1320"/>
          <w:cols w:num="3" w:equalWidth="0">
            <w:col w:w="4571" w:space="623"/>
            <w:col w:w="960" w:space="1502"/>
            <w:col w:w="1944"/>
          </w:cols>
        </w:sectPr>
      </w:pPr>
      <w:rPr/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547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auto"/>
        <w:ind w:left="547" w:right="-72"/>
        <w:jc w:val="left"/>
        <w:tabs>
          <w:tab w:pos="820" w:val="left"/>
          <w:tab w:pos="2020" w:val="left"/>
          <w:tab w:pos="2440" w:val="left"/>
          <w:tab w:pos="3280" w:val="left"/>
          <w:tab w:pos="41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82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auto"/>
        <w:ind w:left="547" w:right="-20"/>
        <w:jc w:val="left"/>
        <w:tabs>
          <w:tab w:pos="8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left="120" w:right="-5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×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atrix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III,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eeds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7" w:after="0" w:line="240" w:lineRule="auto"/>
        <w:ind w:left="24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3: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eme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ased</w:t>
      </w:r>
      <w:r>
        <w:rPr>
          <w:rFonts w:ascii="Arial" w:hAnsi="Arial" w:cs="Arial" w:eastAsia="Arial"/>
          <w:sz w:val="20"/>
          <w:szCs w:val="20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auto"/>
        <w:ind w:right="6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(GSN)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GSN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evide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780" w:bottom="280" w:left="1320" w:right="1320"/>
          <w:cols w:num="2" w:equalWidth="0">
            <w:col w:w="4572" w:space="459"/>
            <w:col w:w="4569"/>
          </w:cols>
        </w:sectPr>
      </w:pPr>
      <w:rPr/>
    </w:p>
    <w:p>
      <w:pPr>
        <w:spacing w:before="73" w:after="0" w:line="240" w:lineRule="auto"/>
        <w:ind w:left="100" w:right="-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argu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argu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pporte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direct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alitat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cope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0" w:right="-54" w:firstLine="29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argu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azard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azards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allocated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allocated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tiated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0" w:right="-54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nspec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niq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lidi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extrac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100" w:right="-51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ZOP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705" w:right="-51" w:firstLine="-360"/>
        <w:jc w:val="both"/>
        <w:tabs>
          <w:tab w:pos="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llocated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45" w:right="494"/>
        <w:jc w:val="left"/>
        <w:tabs>
          <w:tab w:pos="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llocate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llocated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28" w:lineRule="exact"/>
        <w:ind w:left="705" w:right="-48" w:firstLine="-36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705" w:right="-54" w:firstLine="-360"/>
        <w:jc w:val="both"/>
        <w:tabs>
          <w:tab w:pos="7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requir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3" w:after="0" w:line="240" w:lineRule="auto"/>
        <w:ind w:right="65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ilities)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acceptabl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probable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allocate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critical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deplo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7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5.988277pt;height:204pt;mso-position-horizontal-relative:char;mso-position-vertical-relative:line" type="#_x0000_t75">
            <v:imagedata r:id="rId3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6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4: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0"/>
          <w:szCs w:val="20"/>
          <w:spacing w:val="3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68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cies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6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178B.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cated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perso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aut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Sectio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icted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ted).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000" w:top="1360" w:bottom="1200" w:left="1340" w:right="1320"/>
          <w:pgSz w:w="12240" w:h="15840"/>
          <w:cols w:num="2" w:equalWidth="0">
            <w:col w:w="4552" w:space="458"/>
            <w:col w:w="4570"/>
          </w:cols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9" w:right="87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3.652702pt;margin-top:-263.325958pt;width:219.0928pt;height:256.3855pt;mso-position-horizontal-relative:page;mso-position-vertical-relative:paragraph;z-index:-1300" coordorigin="1473,-5267" coordsize="4382,5128">
            <v:group style="position:absolute;left:3773;top:-5263;width:1037;height:521" coordorigin="3773,-5263" coordsize="1037,521">
              <v:shape style="position:absolute;left:3773;top:-5263;width:1037;height:521" coordorigin="3773,-5263" coordsize="1037,521" path="m4810,-5263l3773,-5263,3773,-4742,4810,-4742,4810,-5263xe" filled="f" stroked="t" strokeweight=".371pt" strokecolor="#000000">
                <v:path arrowok="t"/>
              </v:shape>
              <v:shape style="position:absolute;left:3826;top:-5205;width:614;height:202" type="#_x0000_t75">
                <v:imagedata r:id="rId39" o:title=""/>
              </v:shape>
              <v:shape style="position:absolute;left:3818;top:-4992;width:941;height:259" type="#_x0000_t75">
                <v:imagedata r:id="rId40" o:title=""/>
              </v:shape>
              <v:shape style="position:absolute;left:3816;top:-4879;width:691;height:259" type="#_x0000_t75">
                <v:imagedata r:id="rId41" o:title=""/>
              </v:shape>
              <v:shape style="position:absolute;left:4658;top:-5215;width:137;height:41" type="#_x0000_t75">
                <v:imagedata r:id="rId42" o:title=""/>
              </v:shape>
            </v:group>
            <v:group style="position:absolute;left:4658;top:-5215;width:137;height:41" coordorigin="4658,-5215" coordsize="137,41">
              <v:shape style="position:absolute;left:4658;top:-5215;width:137;height:41" coordorigin="4658,-5215" coordsize="137,41" path="m4658,-5174l4795,-5174,4795,-5215,4658,-5215,4658,-5174xe" filled="f" stroked="t" strokeweight=".371pt" strokecolor="#000000">
                <v:path arrowok="t"/>
              </v:shape>
              <v:shape style="position:absolute;left:4658;top:-5236;width:48;height:22" type="#_x0000_t75">
                <v:imagedata r:id="rId43" o:title=""/>
              </v:shape>
            </v:group>
            <v:group style="position:absolute;left:4658;top:-5236;width:48;height:22" coordorigin="4658,-5236" coordsize="48,22">
              <v:shape style="position:absolute;left:4658;top:-5236;width:48;height:22" coordorigin="4658,-5236" coordsize="48,22" path="m4655,-5226l4710,-5226e" filled="f" stroked="t" strokeweight="1.551pt" strokecolor="#000000">
                <v:path arrowok="t"/>
              </v:shape>
            </v:group>
            <v:group style="position:absolute;left:3676;top:-5001;width:97;height:26" coordorigin="3676,-5001" coordsize="97,26">
              <v:shape style="position:absolute;left:3676;top:-5001;width:97;height:26" coordorigin="3676,-5001" coordsize="97,26" path="m3773,-5001l3748,-5000,3727,-4996,3709,-4990,3692,-4983,3676,-4975e" filled="f" stroked="t" strokeweight=".124pt" strokecolor="#000000">
                <v:path arrowok="t"/>
              </v:shape>
            </v:group>
            <v:group style="position:absolute;left:2606;top:-5176;width:934;height:468" coordorigin="2606,-5176" coordsize="934,468">
              <v:shape style="position:absolute;left:2606;top:-5176;width:934;height:468" coordorigin="2606,-5176" coordsize="934,468" path="m2760,-5176l3384,-5176,3402,-5175,3468,-5140,3506,-5090,3531,-5023,3540,-4944,3539,-4917,3524,-4841,3495,-4779,3454,-4733,3386,-4708,2760,-4708,2742,-4710,2678,-4745,2641,-4796,2616,-4864,2606,-4942,2607,-4970,2622,-5046,2652,-5108,2693,-5153,2760,-5176xe" filled="f" stroked="t" strokeweight=".371pt" strokecolor="#000000">
                <v:path arrowok="t"/>
              </v:shape>
              <v:shape style="position:absolute;left:2726;top:-5121;width:425;height:202" type="#_x0000_t75">
                <v:imagedata r:id="rId44" o:title=""/>
              </v:shape>
              <v:shape style="position:absolute;left:2729;top:-4848;width:614;height:202" type="#_x0000_t75">
                <v:imagedata r:id="rId45" o:title=""/>
              </v:shape>
            </v:group>
            <v:group style="position:absolute;left:3540;top:-5013;width:134;height:86" coordorigin="3540,-5013" coordsize="134,86">
              <v:shape style="position:absolute;left:3540;top:-5013;width:134;height:86" coordorigin="3540,-5013" coordsize="134,86" path="m3658,-5013l3540,-4944,3674,-4927,3658,-5013xe" filled="f" stroked="t" strokeweight=".124pt" strokecolor="#000000">
                <v:path arrowok="t"/>
              </v:shape>
            </v:group>
            <v:group style="position:absolute;left:4291;top:-4742;width:31;height:97" coordorigin="4291,-4742" coordsize="31,97">
              <v:shape style="position:absolute;left:4291;top:-4742;width:31;height:97" coordorigin="4291,-4742" coordsize="31,97" path="m4291,-4742l4293,-4716,4297,-4694,4304,-4676,4313,-4660,4322,-4645e" filled="f" stroked="t" strokeweight=".124pt" strokecolor="#000000">
                <v:path arrowok="t"/>
              </v:shape>
            </v:group>
            <v:group style="position:absolute;left:3847;top:-4531;width:1258;height:552" coordorigin="3847,-4531" coordsize="1258,552">
              <v:shape style="position:absolute;left:3847;top:-4531;width:1258;height:552" coordorigin="3847,-4531" coordsize="1258,552" path="m4058,-4531l3847,-3979,4896,-3979,5105,-4531,4058,-4531xe" filled="f" stroked="t" strokeweight=".371pt" strokecolor="#000000">
                <v:path arrowok="t"/>
              </v:shape>
              <v:shape style="position:absolute;left:4082;top:-4473;width:523;height:259" type="#_x0000_t75">
                <v:imagedata r:id="rId46" o:title=""/>
              </v:shape>
              <v:shape style="position:absolute;left:4022;top:-4339;width:614;height:259" type="#_x0000_t75">
                <v:imagedata r:id="rId47" o:title=""/>
              </v:shape>
              <v:shape style="position:absolute;left:4027;top:-4226;width:710;height:259" type="#_x0000_t75">
                <v:imagedata r:id="rId48" o:title=""/>
              </v:shape>
              <v:shape style="position:absolute;left:4027;top:-4116;width:576;height:259" type="#_x0000_t75">
                <v:imagedata r:id="rId49" o:title=""/>
              </v:shape>
            </v:group>
            <v:group style="position:absolute;left:3262;top:-3979;width:1111;height:274" coordorigin="3262,-3979" coordsize="1111,274">
              <v:shape style="position:absolute;left:3262;top:-3979;width:1111;height:274" coordorigin="3262,-3979" coordsize="1111,274" path="m4373,-3979l4341,-3911,4281,-3878,4196,-3857,4128,-3849,4054,-3843,3974,-3841,3891,-3840,3806,-3840,3771,-3840,3702,-3839,3634,-3838,3569,-3834,3506,-3827,3421,-3811,3347,-3783,3290,-3742,3275,-3724,3262,-3705e" filled="f" stroked="t" strokeweight=".124pt" strokecolor="#000000">
                <v:path arrowok="t"/>
              </v:shape>
            </v:group>
            <v:group style="position:absolute;left:2714;top:-3588;width:1037;height:518" coordorigin="2714,-3588" coordsize="1037,518">
              <v:shape style="position:absolute;left:2714;top:-3588;width:1037;height:518" coordorigin="2714,-3588" coordsize="1037,518" path="m3751,-3588l2714,-3588,2714,-3069,3751,-3069,3751,-3588xe" filled="f" stroked="t" strokeweight=".371pt" strokecolor="#000000">
                <v:path arrowok="t"/>
              </v:shape>
              <v:shape style="position:absolute;left:2765;top:-3532;width:334;height:202" type="#_x0000_t75">
                <v:imagedata r:id="rId50" o:title=""/>
              </v:shape>
              <v:shape style="position:absolute;left:2762;top:-3316;width:902;height:259" type="#_x0000_t75">
                <v:imagedata r:id="rId51" o:title=""/>
              </v:shape>
              <v:shape style="position:absolute;left:2758;top:-3206;width:518;height:202" type="#_x0000_t75">
                <v:imagedata r:id="rId52" o:title=""/>
              </v:shape>
            </v:group>
            <v:group style="position:absolute;left:2594;top:-3328;width:120;height:7" coordorigin="2594,-3328" coordsize="120,7">
              <v:shape style="position:absolute;left:2594;top:-3328;width:120;height:7" coordorigin="2594,-3328" coordsize="120,7" path="m2714,-3328l2683,-3328,2658,-3328,2640,-3328,2627,-3327,2606,-3326,2604,-3324,2594,-3321e" filled="f" stroked="t" strokeweight=".124pt" strokecolor="#000000">
                <v:path arrowok="t"/>
              </v:shape>
            </v:group>
            <v:group style="position:absolute;left:1477;top:-3566;width:987;height:494" coordorigin="1477,-3566" coordsize="987,494">
              <v:shape style="position:absolute;left:1477;top:-3566;width:987;height:494" coordorigin="1477,-3566" coordsize="987,494" path="m1642,-3566l2302,-3566,2319,-3565,2384,-3531,2423,-3483,2451,-3418,2464,-3341,2463,-3311,2451,-3230,2426,-3163,2390,-3113,2331,-3076,1642,-3072,1623,-3073,1558,-3106,1518,-3154,1490,-3219,1477,-3295,1477,-3325,1490,-3406,1514,-3473,1550,-3523,1610,-3561,1642,-3566xe" filled="f" stroked="t" strokeweight=".371pt" strokecolor="#000000">
                <v:path arrowok="t"/>
              </v:shape>
              <v:shape style="position:absolute;left:1603;top:-3508;width:427;height:202" type="#_x0000_t75">
                <v:imagedata r:id="rId53" o:title=""/>
              </v:shape>
              <v:shape style="position:absolute;left:1608;top:-3319;width:672;height:259" type="#_x0000_t75">
                <v:imagedata r:id="rId54" o:title=""/>
              </v:shape>
              <v:shape style="position:absolute;left:1606;top:-3208;width:192;height:202" type="#_x0000_t75">
                <v:imagedata r:id="rId55" o:title=""/>
              </v:shape>
            </v:group>
            <v:group style="position:absolute;left:2465;top:-3364;width:132;height:86" coordorigin="2465,-3364" coordsize="132,86">
              <v:shape style="position:absolute;left:2465;top:-3364;width:132;height:86" coordorigin="2465,-3364" coordsize="132,86" path="m2594,-3364l2465,-3319,2597,-3278,2594,-3364xe" filled="f" stroked="t" strokeweight=".124pt" strokecolor="#000000">
                <v:path arrowok="t"/>
              </v:shape>
            </v:group>
            <v:group style="position:absolute;left:2263;top:-3069;width:970;height:192" coordorigin="2263,-3069" coordsize="970,192">
              <v:shape style="position:absolute;left:2263;top:-3069;width:970;height:192" coordorigin="2263,-3069" coordsize="970,192" path="m3233,-3069l3204,-3001,3149,-2968,3071,-2947,3009,-2939,2942,-2934,2869,-2931,2794,-2930,2717,-2930,2690,-2930,2663,-2930,2583,-2929,2506,-2927,2433,-2921,2367,-2912,2293,-2892,2278,-2885,2263,-2877e" filled="f" stroked="t" strokeweight=".124pt" strokecolor="#000000">
                <v:path arrowok="t"/>
              </v:shape>
            </v:group>
            <v:group style="position:absolute;left:1562;top:-2776;width:1274;height:691" coordorigin="1562,-2776" coordsize="1274,691">
              <v:shape style="position:absolute;left:1562;top:-2776;width:1274;height:691" coordorigin="1562,-2776" coordsize="1274,691" path="m2837,-2776l1562,-2776,1562,-2085,2837,-2085,2837,-2776xe" filled="f" stroked="t" strokeweight=".371pt" strokecolor="#000000">
                <v:path arrowok="t"/>
              </v:shape>
              <v:shape style="position:absolute;left:1625;top:-2719;width:336;height:202" type="#_x0000_t75">
                <v:imagedata r:id="rId56" o:title=""/>
              </v:shape>
              <v:shape style="position:absolute;left:1618;top:-2558;width:864;height:259" type="#_x0000_t75">
                <v:imagedata r:id="rId57" o:title=""/>
              </v:shape>
              <v:shape style="position:absolute;left:1615;top:-2445;width:691;height:259" type="#_x0000_t75">
                <v:imagedata r:id="rId58" o:title=""/>
              </v:shape>
              <v:shape style="position:absolute;left:1618;top:-2335;width:1114;height:259" type="#_x0000_t75">
                <v:imagedata r:id="rId59" o:title=""/>
              </v:shape>
              <v:shape style="position:absolute;left:1618;top:-2224;width:365;height:259" type="#_x0000_t75">
                <v:imagedata r:id="rId60" o:title=""/>
              </v:shape>
            </v:group>
            <v:group style="position:absolute;left:2198;top:-2908;width:106;height:132" coordorigin="2198,-2908" coordsize="106,132">
              <v:shape style="position:absolute;left:2198;top:-2908;width:106;height:132" coordorigin="2198,-2908" coordsize="106,132" path="m2232,-2908l2198,-2776,2304,-2863,2232,-2908e" filled="t" fillcolor="#000000" stroked="f">
                <v:path arrowok="t"/>
                <v:fill/>
              </v:shape>
            </v:group>
            <v:group style="position:absolute;left:3221;top:-3724;width:84;height:137" coordorigin="3221,-3724" coordsize="84,137">
              <v:shape style="position:absolute;left:3221;top:-3724;width:84;height:137" coordorigin="3221,-3724" coordsize="84,137" path="m3221,-3724l3233,-3588,3305,-3705,3221,-3724e" filled="t" fillcolor="#000000" stroked="f">
                <v:path arrowok="t"/>
                <v:fill/>
              </v:shape>
            </v:group>
            <v:group style="position:absolute;left:2130;top:-2085;width:69;height:281" coordorigin="2130,-2085" coordsize="69,281">
              <v:shape style="position:absolute;left:2130;top:-2085;width:69;height:281" coordorigin="2130,-2085" coordsize="69,281" path="m2198,-2085l2189,-2012,2168,-1952,2162,-1936,2139,-1857,2134,-1832,2130,-1804e" filled="f" stroked="t" strokeweight=".124pt" strokecolor="#000000">
                <v:path arrowok="t"/>
              </v:shape>
            </v:group>
            <v:group style="position:absolute;left:2614;top:-1977;width:1262;height:634" coordorigin="2614,-1977" coordsize="1262,634">
              <v:shape style="position:absolute;left:2614;top:-1977;width:1262;height:634" coordorigin="2614,-1977" coordsize="1262,634" path="m3876,-1977l2614,-1977,2614,-1344,3876,-1344,3876,-1977xe" filled="f" stroked="t" strokeweight=".371pt" strokecolor="#000000">
                <v:path arrowok="t"/>
              </v:shape>
              <v:shape style="position:absolute;left:2674;top:-1920;width:334;height:202" type="#_x0000_t75">
                <v:imagedata r:id="rId61" o:title=""/>
              </v:shape>
              <v:shape style="position:absolute;left:2666;top:-1704;width:979;height:202" type="#_x0000_t75">
                <v:imagedata r:id="rId62" o:title=""/>
              </v:shape>
              <v:shape style="position:absolute;left:2662;top:-1593;width:960;height:259" type="#_x0000_t75">
                <v:imagedata r:id="rId63" o:title=""/>
              </v:shape>
              <v:shape style="position:absolute;left:2664;top:-1480;width:845;height:259" type="#_x0000_t75">
                <v:imagedata r:id="rId64" o:title=""/>
              </v:shape>
            </v:group>
            <v:group style="position:absolute;left:1658;top:-1658;width:926;height:929" coordorigin="1658,-1658" coordsize="926,929">
              <v:shape style="position:absolute;left:1658;top:-1658;width:926;height:929" coordorigin="1658,-1658" coordsize="926,929" path="m2585,-1192l2579,-1268,2561,-1339,2533,-1406,2495,-1467,2449,-1522,2395,-1568,2334,-1606,2267,-1634,2196,-1652,2122,-1658,2083,-1656,2010,-1644,1941,-1621,1877,-1588,1820,-1546,1770,-1495,1728,-1438,1695,-1373,1672,-1304,1660,-1231,1658,-1192,1660,-1155,1672,-1082,1695,-1013,1728,-949,1770,-892,1820,-841,1877,-799,1941,-766,2010,-743,2083,-731,2122,-729,2159,-731,2232,-743,2301,-766,2365,-799,2422,-841,2473,-892,2515,-949,2548,-1013,2571,-1082,2583,-1155,2585,-1192xe" filled="f" stroked="t" strokeweight=".371pt" strokecolor="#000000">
                <v:path arrowok="t"/>
              </v:shape>
              <v:shape style="position:absolute;left:1817;top:-1461;width:485;height:202" type="#_x0000_t75">
                <v:imagedata r:id="rId65" o:title=""/>
              </v:shape>
              <v:shape style="position:absolute;left:1942;top:-1293;width:365;height:202" type="#_x0000_t75">
                <v:imagedata r:id="rId66" o:title=""/>
              </v:shape>
              <v:shape style="position:absolute;left:1918;top:-1183;width:422;height:202" type="#_x0000_t75">
                <v:imagedata r:id="rId67" o:title=""/>
              </v:shape>
              <v:shape style="position:absolute;left:1975;top:-1070;width:288;height:259" type="#_x0000_t75">
                <v:imagedata r:id="rId68" o:title=""/>
              </v:shape>
              <v:shape style="position:absolute;left:1898;top:-960;width:461;height:259" type="#_x0000_t75">
                <v:imagedata r:id="rId69" o:title=""/>
              </v:shape>
            </v:group>
            <v:group style="position:absolute;left:2083;top:-1790;width:86;height:132" coordorigin="2083,-1790" coordsize="86,132">
              <v:shape style="position:absolute;left:2083;top:-1790;width:86;height:132" coordorigin="2083,-1790" coordsize="86,132" path="m2083,-1790l2122,-1658,2170,-1785,2083,-1790e" filled="t" fillcolor="#000000" stroked="f">
                <v:path arrowok="t"/>
                <v:fill/>
              </v:shape>
            </v:group>
            <v:group style="position:absolute;left:4282;top:-4668;width:91;height:137" coordorigin="4282,-4668" coordsize="91,137">
              <v:shape style="position:absolute;left:4282;top:-4668;width:91;height:137" coordorigin="4282,-4668" coordsize="91,137" path="m4361,-4668l4282,-4634,4373,-4531,4361,-4668e" filled="t" fillcolor="#000000" stroked="f">
                <v:path arrowok="t"/>
                <v:fill/>
              </v:shape>
            </v:group>
            <v:group style="position:absolute;left:3204;top:-1344;width:41;height:195" coordorigin="3204,-1344" coordsize="41,195">
              <v:shape style="position:absolute;left:3204;top:-1344;width:41;height:195" coordorigin="3204,-1344" coordsize="41,195" path="m3245,-1344l3239,-1272,3220,-1203,3214,-1187,3209,-1169,3204,-1149e" filled="f" stroked="t" strokeweight=".124pt" strokecolor="#000000">
                <v:path arrowok="t"/>
              </v:shape>
            </v:group>
            <v:group style="position:absolute;left:2777;top:-1022;width:828;height:878" coordorigin="2777,-1022" coordsize="828,878">
              <v:shape style="position:absolute;left:2777;top:-1022;width:828;height:878" coordorigin="2777,-1022" coordsize="828,878" path="m3605,-583l3599,-654,3584,-722,3559,-785,3525,-842,3484,-893,3436,-937,3382,-973,3322,-1000,3259,-1016,3192,-1022,3158,-1021,3092,-1009,3030,-987,2973,-956,2921,-916,2876,-869,2839,-814,2809,-754,2789,-688,2778,-619,2777,-583,2778,-547,2789,-477,2809,-412,2839,-352,2876,-297,2921,-249,2973,-209,3030,-178,3092,-156,3158,-145,3192,-144,3226,-145,3291,-156,3353,-178,3409,-209,3461,-249,3505,-297,3543,-352,3572,-412,3593,-477,3603,-547,3605,-583xe" filled="f" stroked="t" strokeweight=".371pt" strokecolor="#000000">
                <v:path arrowok="t"/>
              </v:shape>
              <v:shape style="position:absolute;left:2923;top:-835;width:485;height:202" type="#_x0000_t75">
                <v:imagedata r:id="rId70" o:title=""/>
              </v:shape>
              <v:shape style="position:absolute;left:3106;top:-592;width:192;height:202" type="#_x0000_t75">
                <v:imagedata r:id="rId71" o:title=""/>
              </v:shape>
              <v:shape style="position:absolute;left:2928;top:-482;width:538;height:259" type="#_x0000_t75">
                <v:imagedata r:id="rId72" o:title=""/>
              </v:shape>
              <v:shape style="position:absolute;left:2976;top:-369;width:442;height:202" type="#_x0000_t75">
                <v:imagedata r:id="rId73" o:title=""/>
              </v:shape>
            </v:group>
            <v:group style="position:absolute;left:3158;top:-1154;width:86;height:132" coordorigin="3158,-1154" coordsize="86,132">
              <v:shape style="position:absolute;left:3158;top:-1154;width:86;height:132" coordorigin="3158,-1154" coordsize="86,132" path="m3158,-1154l3192,-1022,3245,-1147,3158,-1154e" filled="t" fillcolor="#000000" stroked="f">
                <v:path arrowok="t"/>
                <v:fill/>
              </v:shape>
            </v:group>
            <v:group style="position:absolute;left:4373;top:-3979;width:781;height:213" coordorigin="4373,-3979" coordsize="781,213">
              <v:shape style="position:absolute;left:4373;top:-3979;width:781;height:213" coordorigin="4373,-3979" coordsize="781,213" path="m4373,-3979l4396,-3911,4458,-3870,4524,-3852,4603,-3843,4690,-3840,4750,-3840,4805,-3840,4828,-3840,4898,-3838,4965,-3834,5027,-3825,5099,-3803,5142,-3777,5154,-3766e" filled="f" stroked="t" strokeweight=".124pt" strokecolor="#000000">
                <v:path arrowok="t"/>
              </v:shape>
            </v:group>
            <v:group style="position:absolute;left:4538;top:-3652;width:1313;height:698" coordorigin="4538,-3652" coordsize="1313,698">
              <v:shape style="position:absolute;left:4538;top:-3652;width:1313;height:698" coordorigin="4538,-3652" coordsize="1313,698" path="m5851,-3652l4538,-3652,4538,-2954,5851,-2954,5851,-3652xe" filled="f" stroked="t" strokeweight=".371pt" strokecolor="#000000">
                <v:path arrowok="t"/>
              </v:shape>
              <v:shape style="position:absolute;left:4601;top:-3597;width:334;height:202" type="#_x0000_t75">
                <v:imagedata r:id="rId74" o:title=""/>
              </v:shape>
              <v:shape style="position:absolute;left:4591;top:-3424;width:902;height:259" type="#_x0000_t75">
                <v:imagedata r:id="rId75" o:title=""/>
              </v:shape>
              <v:shape style="position:absolute;left:4591;top:-3314;width:1094;height:259" type="#_x0000_t75">
                <v:imagedata r:id="rId76" o:title=""/>
              </v:shape>
              <v:shape style="position:absolute;left:4589;top:-3201;width:1075;height:259" type="#_x0000_t75">
                <v:imagedata r:id="rId77" o:title=""/>
              </v:shape>
              <v:shape style="position:absolute;left:4591;top:-3091;width:346;height:259" type="#_x0000_t75">
                <v:imagedata r:id="rId78" o:title=""/>
              </v:shape>
            </v:group>
            <v:group style="position:absolute;left:5110;top:-3792;width:84;height:139" coordorigin="5110,-3792" coordsize="84,139">
              <v:shape style="position:absolute;left:5110;top:-3792;width:84;height:139" coordorigin="5110,-3792" coordsize="84,139" path="m5191,-3792l5110,-3760,5194,-3652,5191,-3792e" filled="t" fillcolor="#000000" stroked="f">
                <v:path arrowok="t"/>
                <v:fill/>
              </v:shape>
            </v:group>
            <v:group style="position:absolute;left:5194;top:-2954;width:182;height:306" coordorigin="5194,-2954" coordsize="182,306">
              <v:shape style="position:absolute;left:5194;top:-2954;width:182;height:306" coordorigin="5194,-2954" coordsize="182,306" path="m5194,-2954l5211,-2888,5254,-2834,5267,-2821,5280,-2807,5321,-2760,5357,-2699,5367,-2675,5375,-2648e" filled="f" stroked="t" strokeweight=".124pt" strokecolor="#000000">
                <v:path arrowok="t"/>
              </v:shape>
            </v:group>
            <v:group style="position:absolute;left:4961;top:-2515;width:862;height:823" coordorigin="4961,-2515" coordsize="862,823">
              <v:shape style="position:absolute;left:4961;top:-2515;width:862;height:823" coordorigin="4961,-2515" coordsize="862,823" path="m5822,-2104l5817,-2171,5801,-2234,5774,-2293,5739,-2346,5696,-2394,5646,-2435,5590,-2469,5527,-2494,5461,-2509,5390,-2515,5355,-2513,5287,-2503,5223,-2482,5164,-2453,5111,-2416,5064,-2371,5025,-2320,4995,-2264,4973,-2203,4962,-2138,4961,-2104,4962,-2071,4973,-2005,4995,-1944,5025,-1887,5064,-1836,5111,-1791,5164,-1753,5223,-1724,5287,-1704,5355,-1693,5390,-1692,5426,-1693,5495,-1704,5559,-1724,5619,-1753,5672,-1791,5719,-1836,5758,-1887,5789,-1944,5810,-2005,5821,-2071,5822,-2104xe" filled="f" stroked="t" strokeweight=".371pt" strokecolor="#000000">
                <v:path arrowok="t"/>
              </v:shape>
              <v:shape style="position:absolute;left:5112;top:-2335;width:485;height:202" type="#_x0000_t75">
                <v:imagedata r:id="rId79" o:title=""/>
              </v:shape>
              <v:shape style="position:absolute;left:5107;top:-2136;width:576;height:259" type="#_x0000_t75">
                <v:imagedata r:id="rId80" o:title=""/>
              </v:shape>
              <v:shape style="position:absolute;left:5227;top:-2023;width:326;height:259" type="#_x0000_t75">
                <v:imagedata r:id="rId81" o:title=""/>
              </v:shape>
              <v:shape style="position:absolute;left:5261;top:-1912;width:269;height:202" type="#_x0000_t75">
                <v:imagedata r:id="rId82" o:title=""/>
              </v:shape>
            </v:group>
            <v:group style="position:absolute;left:5335;top:-2649;width:86;height:134" coordorigin="5335,-2649" coordsize="86,134">
              <v:shape style="position:absolute;left:5335;top:-2649;width:86;height:134" coordorigin="5335,-2649" coordsize="86,134" path="m5422,-2649l5335,-2640,5390,-2515,5422,-2649e" filled="t" fillcolor="#000000" stroked="f">
                <v:path arrowok="t"/>
                <v:fill/>
              </v:shape>
            </v:group>
            <v:group style="position:absolute;left:3898;top:-811;width:1061;height:521" coordorigin="3898,-811" coordsize="1061,521">
              <v:shape style="position:absolute;left:3898;top:-811;width:1061;height:521" coordorigin="3898,-811" coordsize="1061,521" path="m3898,-552l3913,-613,3957,-670,4025,-720,4083,-748,4149,-772,4222,-790,4301,-803,4385,-810,4428,-811,4471,-810,4555,-803,4634,-790,4707,-772,4773,-748,4831,-720,4899,-670,4943,-613,4958,-552,4957,-530,4931,-469,4879,-414,4803,-367,4741,-341,4672,-319,4596,-303,4514,-293,4428,-290,4385,-291,4301,-298,4222,-311,4149,-329,4083,-353,4025,-382,3957,-432,3913,-489,3898,-552xe" filled="f" stroked="t" strokeweight=".371pt" strokecolor="#000000">
                <v:path arrowok="t"/>
              </v:shape>
              <v:shape style="position:absolute;left:4870;top:-362;width:77;height:223" type="#_x0000_t75">
                <v:imagedata r:id="rId83" o:title=""/>
              </v:shape>
              <v:shape style="position:absolute;left:4097;top:-727;width:605;height:259" type="#_x0000_t75">
                <v:imagedata r:id="rId84" o:title=""/>
              </v:shape>
              <v:shape style="position:absolute;left:4080;top:-480;width:691;height:202" type="#_x0000_t75">
                <v:imagedata r:id="rId85" o:title=""/>
              </v:shape>
            </v:group>
            <v:group style="position:absolute;left:3758;top:-1660;width:203;height:1027" coordorigin="3758,-1660" coordsize="203,1027">
              <v:shape style="position:absolute;left:3758;top:-1660;width:203;height:1027" coordorigin="3758,-1660" coordsize="203,1027" path="m3876,-1660l3938,-1626,3958,-1567,3961,-1520,3961,-1495,3953,-1425,3938,-1361,3906,-1295,3855,-1243,3842,-1233,3830,-1223,3786,-1165,3769,-1101,3761,-1021,3759,-952,3758,-875,3758,-853,3759,-786,3763,-723,3777,-649,3782,-633e" filled="f" stroked="t" strokeweight=".124pt" strokecolor="#000000">
                <v:path arrowok="t"/>
              </v:shape>
            </v:group>
            <v:group style="position:absolute;left:3763;top:-657;width:134;height:106" coordorigin="3763,-657" coordsize="134,106">
              <v:shape style="position:absolute;left:3763;top:-657;width:134;height:106" coordorigin="3763,-657" coordsize="134,106" path="m3763,-585l3898,-552,3811,-657,3763,-585xe" filled="f" stroked="t" strokeweight=".124pt" strokecolor="#000000">
                <v:path arrowok="t"/>
              </v:shape>
            </v:group>
            <v:group style="position:absolute;left:3734;top:-2596;width:1037;height:518" coordorigin="3734,-2596" coordsize="1037,518">
              <v:shape style="position:absolute;left:3734;top:-2596;width:1037;height:518" coordorigin="3734,-2596" coordsize="1037,518" path="m4771,-2596l3734,-2596,3734,-2078,4771,-2078,4771,-2596xe" filled="f" stroked="t" strokeweight=".371pt" strokecolor="#000000">
                <v:path arrowok="t"/>
              </v:shape>
              <v:shape style="position:absolute;left:3785;top:-2541;width:334;height:202" type="#_x0000_t75">
                <v:imagedata r:id="rId86" o:title=""/>
              </v:shape>
              <v:shape style="position:absolute;left:3782;top:-2328;width:902;height:259" type="#_x0000_t75">
                <v:imagedata r:id="rId87" o:title=""/>
              </v:shape>
              <v:shape style="position:absolute;left:3775;top:-2215;width:346;height:259" type="#_x0000_t75">
                <v:imagedata r:id="rId88" o:title=""/>
              </v:shape>
            </v:group>
            <v:group style="position:absolute;left:4253;top:-3979;width:120;height:1262" coordorigin="4253,-3979" coordsize="120,1262">
              <v:shape style="position:absolute;left:4253;top:-3979;width:120;height:1262" coordorigin="4253,-3979" coordsize="120,1262" path="m4373,-3979l4365,-3897,4339,-3832,4331,-3819,4323,-3804,4293,-3728,4277,-3643,4270,-3570,4264,-3486,4259,-3388,4256,-3279,4255,-3157,4254,-3091,4253,-3023,4253,-2951,4253,-2876,4253,-2798,4253,-2716e" filled="f" stroked="t" strokeweight=".124pt" strokecolor="#000000">
                <v:path arrowok="t"/>
              </v:shape>
            </v:group>
            <v:group style="position:absolute;left:4210;top:-2728;width:86;height:132" coordorigin="4210,-2728" coordsize="86,132">
              <v:shape style="position:absolute;left:4210;top:-2728;width:86;height:132" coordorigin="4210,-2728" coordsize="86,132" path="m4296,-2728l4210,-2728,4253,-2596,4296,-2728e" filled="t" fillcolor="#000000" stroked="f">
                <v:path arrowok="t"/>
                <v:fill/>
              </v:shape>
            </v:group>
            <v:group style="position:absolute;left:4188;top:-1706;width:782;height:785" coordorigin="4188,-1706" coordsize="782,785">
              <v:shape style="position:absolute;left:4188;top:-1706;width:782;height:785" coordorigin="4188,-1706" coordsize="782,785" path="m4579,-1706l4516,-1701,4456,-1686,4399,-1662,4348,-1631,4303,-1591,4263,-1546,4232,-1495,4208,-1438,4193,-1378,4188,-1315,4189,-1283,4199,-1221,4219,-1162,4247,-1108,4282,-1059,4325,-1016,4373,-981,4427,-952,4485,-933,4547,-923,4579,-921,4611,-923,4673,-933,4731,-952,4785,-981,4834,-1016,4876,-1059,4912,-1108,4940,-1162,4959,-1221,4969,-1283,4970,-1315,4969,-1347,4959,-1409,4940,-1467,4912,-1521,4876,-1569,4834,-1612,4785,-1647,4731,-1675,4673,-1695,4611,-1705,4579,-1706e" filled="t" fillcolor="#FFFFFF" stroked="f">
                <v:path arrowok="t"/>
                <v:fill/>
              </v:shape>
            </v:group>
            <v:group style="position:absolute;left:4188;top:-1706;width:782;height:785" coordorigin="4188,-1706" coordsize="782,785">
              <v:shape style="position:absolute;left:4188;top:-1706;width:782;height:785" coordorigin="4188,-1706" coordsize="782,785" path="m4970,-1315l4965,-1378,4950,-1438,4927,-1495,4895,-1546,4856,-1591,4810,-1631,4759,-1662,4703,-1686,4643,-1701,4579,-1706,4547,-1705,4485,-1695,4427,-1675,4373,-1647,4325,-1612,4282,-1569,4247,-1521,4219,-1467,4199,-1409,4189,-1347,4188,-1315,4189,-1283,4199,-1221,4219,-1162,4247,-1108,4282,-1059,4325,-1016,4373,-981,4427,-952,4485,-933,4547,-923,4579,-921,4611,-923,4673,-933,4731,-952,4785,-981,4834,-1016,4876,-1059,4912,-1108,4940,-1162,4959,-1221,4969,-1283,4970,-1315xe" filled="f" stroked="t" strokeweight=".371pt" strokecolor="#000000">
                <v:path arrowok="t"/>
              </v:shape>
              <v:shape style="position:absolute;left:4330;top:-1533;width:487;height:202" type="#_x0000_t75">
                <v:imagedata r:id="rId89" o:title=""/>
              </v:shape>
              <v:shape style="position:absolute;left:4490;top:-1360;width:173;height:202" type="#_x0000_t75">
                <v:imagedata r:id="rId90" o:title=""/>
              </v:shape>
              <v:shape style="position:absolute;left:4337;top:-1250;width:480;height:259" type="#_x0000_t75">
                <v:imagedata r:id="rId91" o:title=""/>
              </v:shape>
              <v:shape style="position:absolute;left:4464;top:-1137;width:250;height:259" type="#_x0000_t75">
                <v:imagedata r:id="rId92" o:title=""/>
              </v:shape>
            </v:group>
            <v:group style="position:absolute;left:4253;top:-2078;width:286;height:248" coordorigin="4253,-2078" coordsize="286,248">
              <v:shape style="position:absolute;left:4253;top:-2078;width:286;height:248" coordorigin="4253,-2078" coordsize="286,248" path="m4253,-2078l4276,-2018,4335,-1972,4393,-1940,4413,-1928,4472,-1892,4525,-1847,4539,-1830e" filled="f" stroked="t" strokeweight=".124pt" strokecolor="#000000">
                <v:path arrowok="t"/>
              </v:shape>
            </v:group>
            <v:group style="position:absolute;left:4502;top:-1843;width:82;height:137" coordorigin="4502,-1843" coordsize="82,137">
              <v:shape style="position:absolute;left:4502;top:-1843;width:82;height:137" coordorigin="4502,-1843" coordsize="82,137" path="m4584,-1843l4502,-1819,4579,-1706,4584,-1843e" filled="t" fillcolor="#000000" stroked="f">
                <v:path arrowok="t"/>
                <v:fill/>
              </v:shape>
            </v:group>
            <v:group style="position:absolute;left:3233;top:-3069;width:12;height:974" coordorigin="3233,-3069" coordsize="12,974">
              <v:shape style="position:absolute;left:3233;top:-3069;width:12;height:974" coordorigin="3233,-3069" coordsize="12,974" path="m3233,-3069l3233,-3032,3233,-3007,3233,-2991,3233,-2980,3233,-2958,3234,-2941,3236,-2926,3237,-2909,3239,-2887,3241,-2823,3243,-2739,3244,-2673,3244,-2598,3244,-2515,3245,-2423,3245,-2322,3245,-2213,3245,-2155,3245,-2095e" filled="f" stroked="t" strokeweight=".124pt" strokecolor="#000000">
                <v:path arrowok="t"/>
              </v:shape>
            </v:group>
            <v:group style="position:absolute;left:3202;top:-2107;width:86;height:130" coordorigin="3202,-2107" coordsize="86,130">
              <v:shape style="position:absolute;left:3202;top:-2107;width:86;height:130" coordorigin="3202,-2107" coordsize="86,130" path="m3288,-2107l3202,-2107,3245,-1977,3288,-2107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5:</w:t>
      </w:r>
      <w:r>
        <w:rPr>
          <w:rFonts w:ascii="Arial" w:hAnsi="Arial" w:cs="Arial" w:eastAsia="Arial"/>
          <w:sz w:val="20"/>
          <w:szCs w:val="20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eme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0"/>
          <w:szCs w:val="20"/>
          <w:spacing w:val="1"/>
          <w:w w:val="100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ess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Ar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99"/>
          <w:b/>
          <w:bCs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291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Conclusions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53" w:firstLine="24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clea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clearly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304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6" w:lineRule="exact"/>
        <w:ind w:left="100" w:right="-5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J.C.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ht,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Criti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recti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”,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tware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0" w:after="0" w:line="204" w:lineRule="exact"/>
        <w:ind w:left="100" w:right="-47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Saf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Saf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put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</w:p>
    <w:p>
      <w:pPr>
        <w:spacing w:before="2" w:after="0" w:line="240" w:lineRule="auto"/>
        <w:ind w:left="100" w:right="1627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ddi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75" w:after="0" w:line="240" w:lineRule="auto"/>
        <w:ind w:right="7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ppro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right="161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0" w:after="0" w:line="206" w:lineRule="exact"/>
        <w:ind w:right="6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ss-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</w:p>
    <w:p>
      <w:pPr>
        <w:spacing w:before="2" w:after="0" w:line="240" w:lineRule="auto"/>
        <w:ind w:right="6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right="7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?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</w:p>
    <w:p>
      <w:pPr>
        <w:spacing w:before="0" w:after="0" w:line="206" w:lineRule="exact"/>
        <w:ind w:right="4114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8.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right="7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V.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sili,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ldi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H.D.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" w:after="0" w:line="240" w:lineRule="auto"/>
        <w:ind w:right="7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right="325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0" w:after="0" w:line="206" w:lineRule="exact"/>
        <w:ind w:right="7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61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right="6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Fun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l/El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" w:after="0" w:line="240" w:lineRule="auto"/>
        <w:ind w:right="36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-Re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Dec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2" w:after="0" w:line="206" w:lineRule="exact"/>
        <w:ind w:right="7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EUROC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“ED-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B/DO-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qu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94.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206" w:lineRule="exact"/>
        <w:ind w:right="6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Equ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Mini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199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0" w:after="0" w:line="204" w:lineRule="exact"/>
        <w:ind w:right="7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D.S.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Kolo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</w:p>
    <w:p>
      <w:pPr>
        <w:spacing w:before="5" w:after="0" w:line="206" w:lineRule="exact"/>
        <w:ind w:right="6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qui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OOP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lop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0" w:after="0" w:line="204" w:lineRule="exact"/>
        <w:ind w:right="7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ack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" w:after="0" w:line="240" w:lineRule="auto"/>
        <w:ind w:right="7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in-Sp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Inst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right="7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Mod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Q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oni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</w:p>
    <w:p>
      <w:pPr>
        <w:spacing w:before="0" w:after="0" w:line="206" w:lineRule="exact"/>
        <w:ind w:right="4114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7.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right="6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incipl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2" w:after="0" w:line="240" w:lineRule="auto"/>
        <w:ind w:right="7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ys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yse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esis,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iversi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rk,</w:t>
      </w:r>
    </w:p>
    <w:p>
      <w:pPr>
        <w:spacing w:before="0" w:after="0" w:line="206" w:lineRule="exact"/>
        <w:ind w:right="4114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right="6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Hazo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Haz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tif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Ass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ssi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208" w:lineRule="exact"/>
        <w:ind w:right="7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ndu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ry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Insti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Ch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0" w:after="0" w:line="204" w:lineRule="exact"/>
        <w:ind w:right="7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odul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</w:p>
    <w:p>
      <w:pPr>
        <w:spacing w:before="2" w:after="0" w:line="206" w:lineRule="exact"/>
        <w:ind w:right="6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cee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ril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0" w:after="0" w:line="204" w:lineRule="exact"/>
        <w:ind w:right="72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/S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3/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26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</w:p>
    <w:p>
      <w:pPr>
        <w:spacing w:before="5" w:after="0" w:line="206" w:lineRule="exact"/>
        <w:ind w:right="6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Fun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Int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rn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tion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2007.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6" w:lineRule="exact"/>
        <w:ind w:right="6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guin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ati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app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oa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anag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</w:p>
    <w:p>
      <w:pPr>
        <w:spacing w:before="0" w:after="0" w:line="207" w:lineRule="exact"/>
        <w:ind w:right="89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put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UK,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99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2" w:after="0" w:line="206" w:lineRule="exact"/>
        <w:ind w:right="66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[1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ilon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lop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ool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lip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Mod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lip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lin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6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p>
      <w:pPr>
        <w:spacing w:before="3" w:after="0" w:line="206" w:lineRule="exact"/>
        <w:ind w:right="6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[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So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eer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</w:p>
    <w:sectPr>
      <w:pgMar w:header="0" w:footer="1000" w:top="1360" w:bottom="1200" w:left="1340" w:right="1320"/>
      <w:pgSz w:w="12240" w:h="15840"/>
      <w:cols w:num="2" w:equalWidth="0">
        <w:col w:w="4552" w:space="458"/>
        <w:col w:w="45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alibri">
    <w:charset w:val="0"/>
    <w:family w:val="swiss"/>
    <w:pitch w:val="variable"/>
  </w:font>
  <w:font w:name="Courier New">
    <w:charset w:val="0"/>
    <w:family w:val="modern"/>
    <w:pitch w:val="fixed"/>
  </w:font>
  <w:font w:name="Arial Narrow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270pt;margin-top:732pt;width:80pt;height:20pt;mso-position-horizontal-relative:page;mso-position-vertical-relative:page;z-index:-1318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pt;margin-top:739.562622pt;width:12.0pt;height:10pt;mso-position-horizontal-relative:page;mso-position-vertical-relative:page;z-index:-1317" type="#_x0000_t202" filled="f" stroked="f">
          <v:textbox inset="0,0,0,0">
            <w:txbxContent>
              <w:p>
                <w:pPr>
                  <w:spacing w:before="0" w:after="0" w:line="183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hyperlink" Target="mailto:Tim.Kelly@cs.york.ac.uk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Habli, Tim Kelly</dc:creator>
  <cp:keywords>software reliability, software safety case, process modelling, meta-modelling, safety</cp:keywords>
  <dc:subject>19th International Symposium on Software Reliability Engineering</dc:subject>
  <dc:title>A Model-Driven Approach to Assuring Process Reliability</dc:title>
  <dcterms:created xsi:type="dcterms:W3CDTF">2017-09-03T20:26:44Z</dcterms:created>
  <dcterms:modified xsi:type="dcterms:W3CDTF">2017-09-03T20:26:44Z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2008-10-15T00:00:00Z</vt:filetime>
  </property>
  <property fmtid="{D5CDD505-2E9C-101B-9397-08002B2CF9AE}" pid="3" name="LastSaved">
    <vt:filetime>2017-09-03T00:00:00Z</vt:filetime>
  </property>
</Properties>
</file>