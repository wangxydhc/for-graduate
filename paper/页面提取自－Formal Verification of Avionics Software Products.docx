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2" w:after="0" w:line="240" w:lineRule="auto"/>
        <w:ind w:left="483" w:right="47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eri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oduc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05" w:right="801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Sou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Wiel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é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0"/>
        </w:rPr>
        <w:t>y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9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5" w:right="2701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rbu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Fr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S.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.S.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14" w:after="0" w:line="240" w:lineRule="auto"/>
        <w:ind w:left="2712" w:right="2709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out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onne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40" w:lineRule="auto"/>
        <w:ind w:left="2196" w:right="219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</w:p>
    <w:p>
      <w:pPr>
        <w:spacing w:before="0" w:after="0" w:line="218" w:lineRule="exact"/>
        <w:ind w:left="2909" w:right="290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era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*</w:t>
      </w:r>
    </w:p>
    <w:p>
      <w:pPr>
        <w:spacing w:before="14" w:after="0" w:line="240" w:lineRule="auto"/>
        <w:ind w:left="2484" w:right="2481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67" w:lineRule="auto"/>
        <w:ind w:left="899" w:right="898"/>
        <w:jc w:val="center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hyperlink r:id="rId7"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jean.souyris@airbus.com,</w:t>
        </w:r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 </w:t>
        </w:r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Virginie.Wiels@onera.fr,</w:t>
        </w:r>
      </w:hyperlink>
      <w:hyperlink r:id="rId8"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 </w:t>
        </w:r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david.delmas@airbus.com,</w:t>
        </w:r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 </w:t>
        </w:r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herve.delseny@airbus.com</w:t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4" w:lineRule="auto"/>
        <w:ind w:left="670" w:right="63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ct.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ndu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ioni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odu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irst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hnolo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ult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plu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ult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indu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tri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lit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2001,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too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lop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ioni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odu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cesses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ver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auto"/>
        <w:ind w:left="670" w:right="63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ey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ords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ioni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lop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ss,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rpr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4" w:right="537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Introduction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conte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tellec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latter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2.179001pt;margin-top:77.256744pt;width:144.0pt;height:.1pt;mso-position-horizontal-relative:page;mso-position-vertical-relative:paragraph;z-index:-427" coordorigin="844,1545" coordsize="2880,2">
            <v:shape style="position:absolute;left:844;top:1545;width:2880;height:2" coordorigin="844,1545" coordsize="2880,0" path="m844,1545l3724,1545e" filled="f" stroked="t" strokeweight=".58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Airbus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technological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Verification.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178B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decade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bedded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orized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terpretation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71" w:after="0" w:line="206" w:lineRule="exact"/>
        <w:ind w:left="245" w:right="66" w:firstLine="-142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8"/>
        </w:rPr>
        <w:t>*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aer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rk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ith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thod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rma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ver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0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00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53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–5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</w:p>
    <w:p>
      <w:pPr>
        <w:spacing w:before="0" w:after="0" w:line="182" w:lineRule="exact"/>
        <w:ind w:left="10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r-V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009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8600" w:h="13200"/>
          <w:pgMar w:top="1060" w:bottom="280" w:left="740" w:right="720"/>
        </w:sectPr>
      </w:pPr>
      <w:rPr/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tea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2001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[18]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lified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04" w:right="64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echno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rbu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cooperatio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acad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stria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[5]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104" w:right="42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Structure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paper.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alrea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80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DO-178B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Develo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78" w:right="486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Sof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[9]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porta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l”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45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462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557" w:right="-2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8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557" w:right="-2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8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898" w:right="63" w:firstLine="-341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898" w:right="65" w:firstLine="-341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e/s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8" w:lineRule="exact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533"/>
          <w:pgMar w:header="540" w:footer="0" w:top="720" w:bottom="280" w:left="740" w:right="720"/>
          <w:headerReference w:type="odd" r:id="rId9"/>
          <w:headerReference w:type="even" r:id="rId10"/>
          <w:pgSz w:w="8600" w:h="132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3" w:after="0" w:line="226" w:lineRule="exact"/>
        <w:ind w:left="3051" w:right="297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99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99"/>
          <w:position w:val="-1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  <w:position w:val="-1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81" w:lineRule="exact"/>
        <w:ind w:left="3705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3" w:after="0" w:line="226" w:lineRule="exact"/>
        <w:ind w:left="3322" w:right="333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  <w:position w:val="-1"/>
        </w:rPr>
        <w:t>HLR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40" w:after="0" w:line="181" w:lineRule="exact"/>
        <w:ind w:left="380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7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33" w:after="0" w:line="226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99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99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  <w:position w:val="-1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3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8600" w:h="13200"/>
          <w:pgMar w:top="1060" w:bottom="280" w:left="740" w:right="720"/>
          <w:cols w:num="2" w:equalWidth="0">
            <w:col w:w="3146" w:space="1038"/>
            <w:col w:w="2956"/>
          </w:cols>
        </w:sectPr>
      </w:pPr>
      <w:rPr/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377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7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6" w:lineRule="exact"/>
        <w:ind w:left="2950" w:right="311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99"/>
          <w:position w:val="-1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40" w:after="0" w:line="240" w:lineRule="auto"/>
        <w:ind w:left="367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7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948" w:right="321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99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26" w:lineRule="exact"/>
        <w:ind w:left="2950" w:right="313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99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99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99"/>
          <w:position w:val="-1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40" w:lineRule="auto"/>
        <w:ind w:left="2093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131.923004pt;margin-top:-222.913055pt;width:165.634pt;height:211.473pt;mso-position-horizontal-relative:page;mso-position-vertical-relative:paragraph;z-index:-426" coordorigin="2638,-4458" coordsize="3313,4229">
            <v:group style="position:absolute;left:2646;top:-2820;width:3298;height:679" coordorigin="2646,-2820" coordsize="3298,679">
              <v:shape style="position:absolute;left:2646;top:-2820;width:3298;height:679" coordorigin="2646,-2820" coordsize="3298,679" path="m2646,-2141l5944,-2141,5944,-2820,2646,-2820,2646,-2141xe" filled="f" stroked="t" strokeweight=".75pt" strokecolor="#010101">
                <v:path arrowok="t"/>
              </v:shape>
            </v:group>
            <v:group style="position:absolute;left:4212;top:-2148;width:120;height:415" coordorigin="4212,-2148" coordsize="120,415">
              <v:shape style="position:absolute;left:4212;top:-2148;width:120;height:415" coordorigin="4212,-2148" coordsize="120,415" path="m4265,-1853l4212,-1853,4272,-1733,4318,-1824,4267,-1824,4265,-1829,4265,-1853e" filled="t" fillcolor="#010101" stroked="f">
                <v:path arrowok="t"/>
                <v:fill/>
              </v:shape>
              <v:shape style="position:absolute;left:4212;top:-2148;width:120;height:415" coordorigin="4212,-2148" coordsize="120,415" path="m4277,-2148l4267,-2148,4265,-2143,4265,-1829,4267,-1824,4277,-1824,4279,-1829,4279,-2143,4277,-2148e" filled="t" fillcolor="#010101" stroked="f">
                <v:path arrowok="t"/>
                <v:fill/>
              </v:shape>
              <v:shape style="position:absolute;left:4212;top:-2148;width:120;height:415" coordorigin="4212,-2148" coordsize="120,415" path="m4332,-1853l4279,-1853,4279,-1829,4277,-1824,4318,-1824,4332,-1853e" filled="t" fillcolor="#010101" stroked="f">
                <v:path arrowok="t"/>
                <v:fill/>
              </v:shape>
            </v:group>
            <v:group style="position:absolute;left:4212;top:-3235;width:120;height:415" coordorigin="4212,-3235" coordsize="120,415">
              <v:shape style="position:absolute;left:4212;top:-3235;width:120;height:415" coordorigin="4212,-3235" coordsize="120,415" path="m4265,-2940l4212,-2940,4272,-2820,4319,-2913,4267,-2913,4265,-2916,4265,-2940e" filled="t" fillcolor="#010101" stroked="f">
                <v:path arrowok="t"/>
                <v:fill/>
              </v:shape>
              <v:shape style="position:absolute;left:4212;top:-3235;width:120;height:415" coordorigin="4212,-3235" coordsize="120,415" path="m4277,-3235l4267,-3235,4265,-3232,4265,-2916,4267,-2913,4277,-2913,4279,-2916,4279,-3232,4277,-3235e" filled="t" fillcolor="#010101" stroked="f">
                <v:path arrowok="t"/>
                <v:fill/>
              </v:shape>
              <v:shape style="position:absolute;left:4212;top:-3235;width:120;height:415" coordorigin="4212,-3235" coordsize="120,415" path="m4332,-2940l4279,-2940,4279,-2916,4277,-2913,4319,-2913,4332,-2940e" filled="t" fillcolor="#010101" stroked="f">
                <v:path arrowok="t"/>
                <v:fill/>
              </v:shape>
            </v:group>
            <v:group style="position:absolute;left:4212;top:-1333;width:120;height:415" coordorigin="4212,-1333" coordsize="120,415">
              <v:shape style="position:absolute;left:4212;top:-1333;width:120;height:415" coordorigin="4212,-1333" coordsize="120,415" path="m4265,-1037l4212,-1037,4272,-918,4318,-1009,4267,-1009,4265,-1013,4265,-1037e" filled="t" fillcolor="#010101" stroked="f">
                <v:path arrowok="t"/>
                <v:fill/>
              </v:shape>
              <v:shape style="position:absolute;left:4212;top:-1333;width:120;height:415" coordorigin="4212,-1333" coordsize="120,415" path="m4277,-1333l4267,-1333,4265,-1328,4265,-1013,4267,-1009,4277,-1009,4279,-1013,4279,-1328,4277,-1333e" filled="t" fillcolor="#010101" stroked="f">
                <v:path arrowok="t"/>
                <v:fill/>
              </v:shape>
              <v:shape style="position:absolute;left:4212;top:-1333;width:120;height:415" coordorigin="4212,-1333" coordsize="120,415" path="m4332,-1037l4279,-1037,4279,-1013,4277,-1009,4318,-1009,4332,-1037e" filled="t" fillcolor="#010101" stroked="f">
                <v:path arrowok="t"/>
                <v:fill/>
              </v:shape>
            </v:group>
            <v:group style="position:absolute;left:3346;top:-918;width:1799;height:681" coordorigin="3346,-918" coordsize="1799,681">
              <v:shape style="position:absolute;left:3346;top:-918;width:1799;height:681" coordorigin="3346,-918" coordsize="1799,681" path="m3346,-236l5145,-236,5145,-918,3346,-918,3346,-236xe" filled="f" stroked="t" strokeweight=".75pt" strokecolor="#010101">
                <v:path arrowok="t"/>
              </v:shape>
            </v:group>
            <v:group style="position:absolute;left:3346;top:-1733;width:1825;height:408" coordorigin="3346,-1733" coordsize="1825,408">
              <v:shape style="position:absolute;left:3346;top:-1733;width:1825;height:408" coordorigin="3346,-1733" coordsize="1825,408" path="m3346,-1325l5171,-1325,5171,-1733,3346,-1733,3346,-1325xe" filled="f" stroked="t" strokeweight=".75pt" strokecolor="#010101">
                <v:path arrowok="t"/>
              </v:shape>
            </v:group>
            <v:group style="position:absolute;left:4543;top:-2685;width:1199;height:408" coordorigin="4543,-2685" coordsize="1199,408">
              <v:shape style="position:absolute;left:4543;top:-2685;width:1199;height:408" coordorigin="4543,-2685" coordsize="1199,408" path="m5742,-2278l4543,-2278,4543,-2685,5742,-2685,5742,-2278e" filled="t" fillcolor="#FFFFFF" stroked="f">
                <v:path arrowok="t"/>
                <v:fill/>
              </v:shape>
            </v:group>
            <v:group style="position:absolute;left:4545;top:-2683;width:1199;height:408" coordorigin="4545,-2683" coordsize="1199,408">
              <v:shape style="position:absolute;left:4545;top:-2683;width:1199;height:408" coordorigin="4545,-2683" coordsize="1199,408" path="m4545,-2275l5745,-2275,5745,-2683,4545,-2683,4545,-2275xe" filled="f" stroked="t" strokeweight=".75pt" strokecolor="#010101">
                <v:path arrowok="t"/>
              </v:shape>
            </v:group>
            <v:group style="position:absolute;left:2845;top:-2685;width:1297;height:408" coordorigin="2845,-2685" coordsize="1297,408">
              <v:shape style="position:absolute;left:2845;top:-2685;width:1297;height:408" coordorigin="2845,-2685" coordsize="1297,408" path="m4143,-2278l2845,-2278,2845,-2685,4143,-2685,4143,-2278e" filled="t" fillcolor="#FFFFFF" stroked="f">
                <v:path arrowok="t"/>
                <v:fill/>
              </v:shape>
            </v:group>
            <v:group style="position:absolute;left:2845;top:-2683;width:1300;height:408" coordorigin="2845,-2683" coordsize="1300,408">
              <v:shape style="position:absolute;left:2845;top:-2683;width:1300;height:408" coordorigin="2845,-2683" coordsize="1300,408" path="m2845,-2275l4145,-2275,4145,-2683,2845,-2683,2845,-2275xe" filled="f" stroked="t" strokeweight=".75pt" strokecolor="#010101">
                <v:path arrowok="t"/>
              </v:shape>
            </v:group>
            <v:group style="position:absolute;left:4186;top:-4050;width:120;height:415" coordorigin="4186,-4050" coordsize="120,415">
              <v:shape style="position:absolute;left:4186;top:-4050;width:120;height:415" coordorigin="4186,-4050" coordsize="120,415" path="m4236,-3755l4186,-3755,4246,-3635,4292,-3729,4241,-3729,4236,-3731,4236,-3755e" filled="t" fillcolor="#010101" stroked="f">
                <v:path arrowok="t"/>
                <v:fill/>
              </v:shape>
              <v:shape style="position:absolute;left:4186;top:-4050;width:120;height:415" coordorigin="4186,-4050" coordsize="120,415" path="m4248,-4050l4241,-4050,4236,-4048,4236,-3731,4241,-3729,4248,-3729,4253,-3731,4253,-4048,4248,-4050e" filled="t" fillcolor="#010101" stroked="f">
                <v:path arrowok="t"/>
                <v:fill/>
              </v:shape>
              <v:shape style="position:absolute;left:4186;top:-4050;width:120;height:415" coordorigin="4186,-4050" coordsize="120,415" path="m4306,-3755l4253,-3755,4253,-3731,4248,-3729,4292,-3729,4306,-3755e" filled="t" fillcolor="#010101" stroked="f">
                <v:path arrowok="t"/>
                <v:fill/>
              </v:shape>
            </v:group>
            <v:group style="position:absolute;left:3744;top:-3635;width:1101;height:389" coordorigin="3744,-3635" coordsize="1101,389">
              <v:shape style="position:absolute;left:3744;top:-3635;width:1101;height:389" coordorigin="3744,-3635" coordsize="1101,389" path="m3744,-3247l4845,-3247,4845,-3635,3744,-3635,3744,-3247xe" filled="f" stroked="t" strokeweight=".75pt" strokecolor="#010101">
                <v:path arrowok="t"/>
              </v:shape>
            </v:group>
            <v:group style="position:absolute;left:3445;top:-4451;width:1727;height:408" coordorigin="3445,-4451" coordsize="1727,408">
              <v:shape style="position:absolute;left:3445;top:-4451;width:1727;height:408" coordorigin="3445,-4451" coordsize="1727,408" path="m3445,-4043l5171,-4043,5171,-4451,3445,-4451,3445,-4043xe" filled="f" stroked="t" strokeweight=".75pt" strokecolor="#010101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Fig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lop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63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tities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tities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486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itself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addre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relatio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auto"/>
        <w:ind w:left="104" w:right="63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rithm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traceable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104" w:right="63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assess-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3" w:after="0" w:line="240" w:lineRule="auto"/>
        <w:ind w:left="10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42.179001pt;margin-top:-1.208839pt;width:144.0pt;height:.1pt;mso-position-horizontal-relative:page;mso-position-vertical-relative:paragraph;z-index:-425" coordorigin="844,-24" coordsize="2880,2">
            <v:shape style="position:absolute;left:844;top:-24;width:2880;height:2" coordorigin="844,-24" coordsize="2880,0" path="m844,-24l3724,-24e" filled="f" stroked="t" strokeweight=".58001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ss,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pro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s.</w:t>
      </w:r>
    </w:p>
    <w:p>
      <w:pPr>
        <w:jc w:val="left"/>
        <w:spacing w:after="0"/>
        <w:sectPr>
          <w:type w:val="continuous"/>
          <w:pgSz w:w="8600" w:h="13200"/>
          <w:pgMar w:top="1060" w:bottom="280" w:left="740" w:right="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HLR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33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bili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8600" w:h="13200"/>
          <w:pgMar w:top="1060" w:bottom="280" w:left="740" w:right="720"/>
          <w:cols w:num="2" w:equalWidth="0">
            <w:col w:w="1942" w:space="1490"/>
            <w:col w:w="370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3" w:after="0" w:line="303" w:lineRule="exact"/>
        <w:ind w:left="2338" w:right="-20"/>
        <w:jc w:val="left"/>
        <w:tabs>
          <w:tab w:pos="36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  <w:position w:val="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6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  <w:position w:val="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9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6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3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100"/>
          <w:position w:val="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6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6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  <w:position w:val="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57" w:lineRule="exact"/>
        <w:ind w:left="36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1"/>
        </w:rPr>
        <w:t>HW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4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1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1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3656" w:right="240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Veri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9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iabili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8" w:lineRule="exact"/>
        <w:ind w:left="36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</w:rPr>
        <w:t>dards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36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2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3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231F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40" w:lineRule="auto"/>
        <w:ind w:left="1803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106.123001pt;margin-top:-133.316086pt;width:98.516pt;height:125.317pt;mso-position-horizontal-relative:page;mso-position-vertical-relative:paragraph;z-index:-424" coordorigin="2122,-2666" coordsize="1970,2506">
            <v:group style="position:absolute;left:2130;top:-2546;width:792;height:388" coordorigin="2130,-2546" coordsize="792,388">
              <v:shape style="position:absolute;left:2130;top:-2546;width:792;height:388" coordorigin="2130,-2546" coordsize="792,388" path="m2130,-2158l2922,-2158,2922,-2546,2130,-2546,2130,-2158xe" filled="f" stroked="t" strokeweight=".75pt" strokecolor="#010101">
                <v:path arrowok="t"/>
              </v:shape>
            </v:group>
            <v:group style="position:absolute;left:2924;top:-1412;width:794;height:388" coordorigin="2924,-1412" coordsize="794,388">
              <v:shape style="position:absolute;left:2924;top:-1412;width:794;height:388" coordorigin="2924,-1412" coordsize="794,388" path="m2924,-1024l3718,-1024,3718,-1412,2924,-1412,2924,-1024xe" filled="f" stroked="t" strokeweight=".75pt" strokecolor="#010101">
                <v:path arrowok="t"/>
              </v:shape>
            </v:group>
            <v:group style="position:absolute;left:3289;top:-1779;width:797;height:568" coordorigin="3289,-1779" coordsize="797,568">
              <v:shape style="position:absolute;left:3289;top:-1779;width:797;height:568" coordorigin="3289,-1779" coordsize="797,568" path="m3807,-1764l3699,-1764,3769,-1760,3836,-1740,3898,-1714,3956,-1681,4023,-1616,4052,-1568,4059,-1556,4061,-1544,4066,-1532,4071,-1508,4071,-1482,4064,-1446,4025,-1374,3961,-1311,3908,-1275,3848,-1249,3783,-1232,3718,-1225,3713,-1225,3711,-1220,3711,-1213,3713,-1211,3752,-1211,3785,-1215,3853,-1235,3884,-1247,3915,-1261,3944,-1280,3970,-1297,4016,-1340,4054,-1388,4066,-1414,4073,-1426,4076,-1441,4080,-1455,4083,-1467,4085,-1482,4085,-1508,4083,-1522,4080,-1534,4076,-1549,4071,-1561,4066,-1575,4013,-1649,3965,-1690,3905,-1728,3841,-1755,3807,-1764e" filled="t" fillcolor="#010101" stroked="f">
                <v:path arrowok="t"/>
                <v:fill/>
              </v:shape>
              <v:shape style="position:absolute;left:3289;top:-1779;width:797;height:568" coordorigin="3289,-1779" coordsize="797,568" path="m3289,-1541l3322,-1412,3393,-1501,3346,-1501,3342,-1503,3337,-1503,3334,-1508,3337,-1513,3342,-1531,3289,-1541e" filled="t" fillcolor="#010101" stroked="f">
                <v:path arrowok="t"/>
                <v:fill/>
              </v:shape>
              <v:shape style="position:absolute;left:3289;top:-1779;width:797;height:568" coordorigin="3289,-1779" coordsize="797,568" path="m3342,-1531l3337,-1513,3334,-1508,3337,-1503,3342,-1503,3346,-1501,3349,-1503,3351,-1508,3357,-1528,3342,-1531e" filled="t" fillcolor="#010101" stroked="f">
                <v:path arrowok="t"/>
                <v:fill/>
              </v:shape>
              <v:shape style="position:absolute;left:3289;top:-1779;width:797;height:568" coordorigin="3289,-1779" coordsize="797,568" path="m3357,-1528l3351,-1508,3349,-1503,3346,-1501,3393,-1501,3406,-1517,3357,-1528e" filled="t" fillcolor="#010101" stroked="f">
                <v:path arrowok="t"/>
                <v:fill/>
              </v:shape>
              <v:shape style="position:absolute;left:3289;top:-1779;width:797;height:568" coordorigin="3289,-1779" coordsize="797,568" path="m3737,-1779l3682,-1779,3663,-1776,3646,-1774,3627,-1772,3557,-1748,3493,-1712,3435,-1666,3387,-1611,3349,-1549,3349,-1546,3346,-1546,3342,-1531,3357,-1528,3361,-1541,3378,-1570,3445,-1654,3502,-1700,3598,-1748,3682,-1764,3807,-1764,3771,-1774,3737,-1779e" filled="t" fillcolor="#010101" stroked="f">
                <v:path arrowok="t"/>
                <v:fill/>
              </v:shape>
            </v:group>
            <v:group style="position:absolute;left:2526;top:-2158;width:804;height:753" coordorigin="2526,-2158" coordsize="804,753">
              <v:shape style="position:absolute;left:2526;top:-2158;width:804;height:753" coordorigin="2526,-2158" coordsize="804,753" path="m2620,-2082l2608,-2069,3318,-1407,3320,-1405,3325,-1405,3330,-1410,3330,-1414,3327,-1417,2620,-2082e" filled="t" fillcolor="#010101" stroked="f">
                <v:path arrowok="t"/>
                <v:fill/>
              </v:shape>
              <v:shape style="position:absolute;left:2526;top:-2158;width:804;height:753" coordorigin="2526,-2158" coordsize="804,753" path="m2526,-2158l2574,-2033,2608,-2069,2593,-2083,2591,-2086,2591,-2091,2593,-2095,2598,-2098,2635,-2098,2655,-2119,2526,-2158e" filled="t" fillcolor="#010101" stroked="f">
                <v:path arrowok="t"/>
                <v:fill/>
              </v:shape>
              <v:shape style="position:absolute;left:2526;top:-2158;width:804;height:753" coordorigin="2526,-2158" coordsize="804,753" path="m2600,-2098l2598,-2098,2593,-2095,2591,-2091,2591,-2086,2593,-2083,2608,-2069,2620,-2082,2605,-2095,2600,-2098e" filled="t" fillcolor="#010101" stroked="f">
                <v:path arrowok="t"/>
                <v:fill/>
              </v:shape>
              <v:shape style="position:absolute;left:2526;top:-2158;width:804;height:753" coordorigin="2526,-2158" coordsize="804,753" path="m2635,-2098l2600,-2098,2605,-2095,2620,-2082,2635,-2098e" filled="t" fillcolor="#010101" stroked="f">
                <v:path arrowok="t"/>
                <v:fill/>
              </v:shape>
            </v:group>
            <v:group style="position:absolute;left:4059;top:-1412;width:2;height:1244" coordorigin="4059,-1412" coordsize="2,1244">
              <v:shape style="position:absolute;left:4059;top:-1412;width:2;height:1244" coordorigin="4059,-1412" coordsize="0,1244" path="m4059,-1412l4059,-167e" filled="f" stroked="t" strokeweight=".75pt" strokecolor="#010101">
                <v:path arrowok="t"/>
              </v:shape>
            </v:group>
            <v:group style="position:absolute;left:3833;top:-2659;width:2;height:566" coordorigin="3833,-2659" coordsize="2,566">
              <v:shape style="position:absolute;left:3833;top:-2659;width:2;height:566" coordorigin="3833,-2659" coordsize="0,566" path="m3833,-2659l3833,-2093e" filled="f" stroked="t" strokeweight=".75pt" strokecolor="#010101">
                <v:path arrowok="t"/>
              </v:shape>
            </v:group>
            <v:group style="position:absolute;left:2886;top:-2486;width:907;height:681" coordorigin="2886,-2486" coordsize="907,681">
              <v:shape style="position:absolute;left:2886;top:-2486;width:907;height:681" coordorigin="2886,-2486" coordsize="907,681" path="m3793,-2486l2886,-1805e" filled="f" stroked="t" strokeweight=".75pt" strokecolor="#010101">
                <v:path arrowok="t"/>
                <v:stroke dashstyle="dash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Fig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ass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(fu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t)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86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Technologies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Applica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Avionics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brie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cribe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493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Deduc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04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[15]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98" w:right="64" w:firstLine="-341"/>
        <w:jc w:val="both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898" w:right="67" w:firstLine="-341"/>
        <w:jc w:val="both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2" w:firstLine="22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[14].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8600" w:h="13200"/>
          <w:pgMar w:top="1060" w:bottom="280" w:left="740" w:right="720"/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104" w:right="26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retat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terpretatio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[4]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partic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es”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ecise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ecialisati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28" w:lineRule="exact"/>
        <w:ind w:left="104" w:right="66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trée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[3],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Stac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[6].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611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avea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2002)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3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functio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0" w:after="0" w:line="240" w:lineRule="auto"/>
        <w:ind w:left="692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692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4"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104" w:right="63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3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1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[14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plug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plug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Fra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3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692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692" w:right="-2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Slici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1052" w:right="68" w:firstLine="-360"/>
        <w:jc w:val="left"/>
        <w:tabs>
          <w:tab w:pos="1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3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ereas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veral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earch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153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4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tré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lse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ré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cialize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ée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itive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ecialize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500,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succe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atible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3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[12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troller.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ereas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itive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retation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deali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04" w:right="64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Stac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analyze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04" w:right="6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luc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[6]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104" w:right="7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etic.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320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73" w:right="62" w:firstLine="-358"/>
        <w:jc w:val="both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1073" w:right="66" w:firstLine="-360"/>
        <w:jc w:val="both"/>
        <w:tabs>
          <w:tab w:pos="10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operatio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ecisi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detected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04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ce)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04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lopi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5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Develo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Activities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hniqu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34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Unit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ecutable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2002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proach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52" w:right="67" w:firstLine="-358"/>
        <w:jc w:val="both"/>
        <w:tabs>
          <w:tab w:pos="1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tailed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39" w:lineRule="auto"/>
        <w:ind w:left="1052" w:right="65" w:firstLine="-360"/>
        <w:jc w:val="both"/>
        <w:tabs>
          <w:tab w:pos="10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[22]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correct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deed,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ronme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ionics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3.3).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ilt.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allocated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cepti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04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36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tegrat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2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iderin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trees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i()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ll-tre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ntics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call),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divid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8" w:lineRule="auto"/>
        <w:ind w:left="104" w:right="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20]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acad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§2]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untime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licit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ecific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implementation-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pecifi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undefine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aviou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.g.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floating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divi-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mmi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(e.g.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99"/>
        </w:rPr>
        <w:t>[-32768,32767]</w:t>
      </w:r>
      <w:r>
        <w:rPr>
          <w:rFonts w:ascii="Courier New" w:hAnsi="Courier New" w:cs="Courier New" w:eastAsia="Courier New"/>
          <w:sz w:val="20"/>
          <w:szCs w:val="20"/>
          <w:spacing w:val="-47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ecific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platfo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ll-define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modula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ithmetic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3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addre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ÉE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dealin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g-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culus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[6]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reedo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arith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addre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557" w:right="-2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dedicated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898" w:right="65" w:firstLine="-341"/>
        <w:jc w:val="both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opera-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etic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4" w:right="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latter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applied.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al”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piler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ied;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3.3).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312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Aspec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8" w:lineRule="exact"/>
        <w:ind w:left="104" w:right="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95" w:right="65" w:firstLine="-355"/>
        <w:jc w:val="both"/>
        <w:tabs>
          <w:tab w:pos="1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bedde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elopers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1100" w:right="63" w:firstLine="-360"/>
        <w:jc w:val="both"/>
        <w:tabs>
          <w:tab w:pos="1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elopers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ecial-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ecialist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9" w:after="0" w:line="228" w:lineRule="exact"/>
        <w:ind w:left="1100" w:right="64" w:firstLine="-360"/>
        <w:jc w:val="both"/>
        <w:tabs>
          <w:tab w:pos="10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itates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4"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Airb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criteri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itions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886" w:right="292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886" w:right="124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left="886" w:right="67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l”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al”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886" w:right="326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cess: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left="886" w:right="286" w:firstLine="-360"/>
        <w:jc w:val="left"/>
        <w:tabs>
          <w:tab w:pos="8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Moreo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eptabl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(beca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ware),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etter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rpre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5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operatio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30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325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sur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ccess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t”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iz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lop-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104" w:right="6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progr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04"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1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bili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155"/>
        <w:jc w:val="right"/>
        <w:tabs>
          <w:tab w:pos="3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30"/>
        </w:rPr>
        <w:t>•</w:t>
      </w:r>
      <w:r>
        <w:rPr>
          <w:rFonts w:ascii="Arial" w:hAnsi="Arial" w:cs="Arial" w:eastAsia="Arial"/>
          <w:sz w:val="20"/>
          <w:szCs w:val="20"/>
          <w:w w:val="100"/>
        </w:rPr>
        <w:tab/>
      </w:r>
      <w:r>
        <w:rPr>
          <w:rFonts w:ascii="Arial" w:hAnsi="Arial" w:cs="Arial" w:eastAsia="Arial"/>
          <w:sz w:val="20"/>
          <w:szCs w:val="2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99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(E)"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[16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9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);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663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663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663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traint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663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104" w:right="6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9" w:right="9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ined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requ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trial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idered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bette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or-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ediat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parad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gm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227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04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340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ix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69" w:right="9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aigns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l”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detect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04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earlier.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104" w:right="6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97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5.4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Deve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ncl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Product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urance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39" w:lineRule="auto"/>
        <w:ind w:left="104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raditio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tellec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tabi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e).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104" w:right="62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erification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ection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4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certification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credi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452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Certi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Aspects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2010,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ection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4" w:right="64" w:firstLine="-360"/>
        <w:jc w:val="both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revi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left="464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0"/>
        </w:rPr>
        <w:t>•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236" w:lineRule="auto"/>
        <w:ind w:left="1544" w:right="62" w:firstLine="-360"/>
        <w:jc w:val="both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reach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ilation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30" w:lineRule="exact"/>
        <w:ind w:left="1544" w:right="64" w:firstLine="-360"/>
        <w:jc w:val="both"/>
        <w:tabs>
          <w:tab w:pos="1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lex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47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actice,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zer,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577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verage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100%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red)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4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obtai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4" w:right="57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-1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4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supp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540" w:footer="0" w:top="720" w:bottom="280" w:left="740" w:right="720"/>
          <w:pgSz w:w="8600" w:h="13200"/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04"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ppl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DO-17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tep.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36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Conclusion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4" w:right="65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earch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39" w:lineRule="auto"/>
        <w:ind w:left="104" w:right="63" w:firstLine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4"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Ackno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readin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" w:right="586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6" w:lineRule="auto"/>
        <w:ind w:left="444" w:right="64" w:firstLine="-250"/>
        <w:jc w:val="both"/>
        <w:rPr>
          <w:rFonts w:ascii="Courier New" w:hAnsi="Courier New" w:cs="Courier New" w:eastAsia="Courier New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tiqu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s-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s).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hyperlink r:id="rId11">
        <w:r>
          <w:rPr>
            <w:rFonts w:ascii="Courier New" w:hAnsi="Courier New" w:cs="Courier New" w:eastAsia="Courier New"/>
            <w:sz w:val="18"/>
            <w:szCs w:val="18"/>
            <w:spacing w:val="0"/>
            <w:w w:val="100"/>
          </w:rPr>
          <w:t>http://www.di.ens.fr/~cousot/projets/ASTREE/</w:t>
        </w:r>
      </w:hyperlink>
    </w:p>
    <w:p>
      <w:pPr>
        <w:spacing w:before="0" w:after="0" w:line="191" w:lineRule="exact"/>
        <w:ind w:left="195" w:right="282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too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2005)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56" w:lineRule="auto"/>
        <w:ind w:left="444" w:right="65" w:firstLine="-25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Cou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RÉE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LN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34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05)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5" w:lineRule="exact"/>
        <w:ind w:left="195" w:right="7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</w:t>
      </w:r>
    </w:p>
    <w:p>
      <w:pPr>
        <w:spacing w:before="14" w:after="0" w:line="240" w:lineRule="auto"/>
        <w:ind w:left="44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uild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bli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</w:p>
    <w:p>
      <w:pPr>
        <w:spacing w:before="14" w:after="0" w:line="240" w:lineRule="auto"/>
        <w:ind w:left="444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04)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48" w:lineRule="auto"/>
        <w:ind w:left="444" w:right="62" w:firstLine="-25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«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lid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rre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sys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ex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ys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thod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»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tob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position w:val="8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8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pt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8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8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20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2)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6" w:after="0" w:line="254" w:lineRule="auto"/>
        <w:ind w:left="444" w:right="66" w:firstLine="-25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oub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ult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Puto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ris,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indu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ioni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oub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rt,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sectPr>
      <w:pgMar w:header="540" w:footer="0" w:top="720" w:bottom="280" w:left="740" w:right="720"/>
      <w:pgSz w:w="8600" w:h="13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ourier New"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8.378799pt;margin-top:26.997465pt;width:186.889709pt;height:11pt;mso-position-horizontal-relative:page;mso-position-vertical-relative:page;z-index:-427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Fo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3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ri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2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tio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ioni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So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2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3"/>
                    <w:w w:val="10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2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3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du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ts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358307pt;margin-top:26.997465pt;width:17.645801pt;height:11pt;mso-position-horizontal-relative:page;mso-position-vertical-relative:page;z-index:-426" type="#_x0000_t202" filled="f" stroked="f">
          <v:textbox inset="0,0,0,0">
            <w:txbxContent>
              <w:p>
                <w:pPr>
                  <w:spacing w:before="0" w:after="0" w:line="20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1791pt;margin-top:26.997465pt;width:17.635001pt;height:11pt;mso-position-horizontal-relative:page;mso-position-vertical-relative:page;z-index:-425" type="#_x0000_t202" filled="f" stroked="f">
          <v:textbox inset="0,0,0,0">
            <w:txbxContent>
              <w:p>
                <w:pPr>
                  <w:spacing w:before="0" w:after="0" w:line="20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1091pt;margin-top:26.997465pt;width:57.162803pt;height:11pt;mso-position-horizontal-relative:page;mso-position-vertical-relative:page;z-index:-424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J.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4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ris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  <w:t>l.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mailto:Virginie.Wiels@onera.fr" TargetMode="External"/><Relationship Id="rId8" Type="http://schemas.openxmlformats.org/officeDocument/2006/relationships/hyperlink" Target="mailto:herve.delseny@airbus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yperlink" Target="http://www.di.ens.fr/%7Ecousot/projets/ASTRE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Cavalcanti and Dennis R. Dams</dc:creator>
  <dc:subject>FM 2009: Formal Methods</dc:subject>
  <dc:title>LNCS 5850 - FM 2009: Formal Methods</dc:title>
  <dcterms:created xsi:type="dcterms:W3CDTF">2017-09-06T17:22:28Z</dcterms:created>
  <dcterms:modified xsi:type="dcterms:W3CDTF">2017-09-06T17:22:28Z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LastSaved">
    <vt:filetime>2017-09-06T00:00:00Z</vt:filetime>
  </property>
</Properties>
</file>